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4752776"/>
        <w:docPartObj>
          <w:docPartGallery w:val="Cover Pages"/>
          <w:docPartUnique/>
        </w:docPartObj>
      </w:sdtPr>
      <w:sdtEndPr>
        <w:rPr>
          <w:b/>
          <w:bCs/>
          <w:color w:val="auto"/>
          <w:sz w:val="28"/>
          <w:szCs w:val="28"/>
          <w:lang w:bidi="bg-BG"/>
        </w:rPr>
      </w:sdtEndPr>
      <w:sdtContent>
        <w:p w14:paraId="25E63F2D" w14:textId="78BA651F" w:rsidR="000A471C" w:rsidRDefault="000A47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127379" wp14:editId="17E49F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CE755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77448b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00DA30" w14:textId="21C64E60" w:rsidR="000A471C" w:rsidRDefault="00C06D80">
          <w:pPr>
            <w:rPr>
              <w:b/>
              <w:bCs/>
              <w:color w:val="auto"/>
              <w:sz w:val="28"/>
              <w:szCs w:val="28"/>
              <w:lang w:bidi="bg-BG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4489E2" wp14:editId="745D220C">
                    <wp:simplePos x="0" y="0"/>
                    <wp:positionH relativeFrom="page">
                      <wp:posOffset>-272415</wp:posOffset>
                    </wp:positionH>
                    <wp:positionV relativeFrom="page">
                      <wp:posOffset>7589520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DA484" w14:textId="32D8D44F" w:rsidR="000A471C" w:rsidRPr="000A471C" w:rsidRDefault="00C06D80" w:rsidP="00C06D80">
                                <w:pPr>
                                  <w:pStyle w:val="affd"/>
                                  <w:jc w:val="center"/>
                                  <w:rPr>
                                    <w:color w:val="595959" w:themeColor="text1" w:themeTint="A6"/>
                                    <w:sz w:val="48"/>
                                    <w:szCs w:val="20"/>
                                  </w:rPr>
                                </w:pPr>
                                <w:r>
                                  <w:rPr>
                                    <w:color w:val="77448B" w:themeColor="accent1"/>
                                    <w:sz w:val="72"/>
                                    <w:szCs w:val="28"/>
                                  </w:rPr>
                                  <w:t>LOGIC GAME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F4489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-21.45pt;margin-top:597.6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" filled="f" stroked="f" strokeweight=".5pt">
                    <v:textbox style="mso-fit-shape-to-text:t" inset="126pt,0,54pt,0">
                      <w:txbxContent>
                        <w:p w14:paraId="11FDA484" w14:textId="32D8D44F" w:rsidR="000A471C" w:rsidRPr="000A471C" w:rsidRDefault="00C06D80" w:rsidP="00C06D80">
                          <w:pPr>
                            <w:pStyle w:val="affd"/>
                            <w:jc w:val="center"/>
                            <w:rPr>
                              <w:color w:val="595959" w:themeColor="text1" w:themeTint="A6"/>
                              <w:sz w:val="48"/>
                              <w:szCs w:val="20"/>
                            </w:rPr>
                          </w:pPr>
                          <w:r>
                            <w:rPr>
                              <w:color w:val="77448B" w:themeColor="accent1"/>
                              <w:sz w:val="72"/>
                              <w:szCs w:val="28"/>
                            </w:rPr>
                            <w:t>LOGIC GAME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C51AD3" wp14:editId="0773C48D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8053070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17FED8" w14:textId="2793A1B8" w:rsidR="000A471C" w:rsidRPr="00C06D80" w:rsidRDefault="000A471C" w:rsidP="00C06D80">
                                <w:pPr>
                                  <w:pStyle w:val="affd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8C51AD3" id="Text Box 152" o:spid="_x0000_s1027" type="#_x0000_t202" style="position:absolute;margin-left:17.45pt;margin-top:634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" filled="f" stroked="f" strokeweight=".5pt">
                    <v:textbox inset="126pt,0,54pt,0">
                      <w:txbxContent>
                        <w:p w14:paraId="0417FED8" w14:textId="2793A1B8" w:rsidR="000A471C" w:rsidRPr="00C06D80" w:rsidRDefault="000A471C" w:rsidP="00C06D80">
                          <w:pPr>
                            <w:pStyle w:val="affd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A471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4EC006" wp14:editId="6A1607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40100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10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6FE6A" w14:textId="0C9F41F1" w:rsidR="000A471C" w:rsidRDefault="000A471C" w:rsidP="000A471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54B16C27" wp14:editId="537019DA">
                                      <wp:extent cx="4010025" cy="3667125"/>
                                      <wp:effectExtent l="0" t="0" r="0" b="0"/>
                                      <wp:docPr id="10" name="Картина 10" descr="https://raw.githubusercontent.com/LSHristova20/SL-project/main/img/logoimg.png?token=GHSAT0AAAAAABUSRJFLE2FJ5SHMHBAHYBMYYUAYR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https://raw.githubusercontent.com/LSHristova20/SL-project/main/img/logoimg.png?token=GHSAT0AAAAAABUSRJFLE2FJ5SHMHBAHYBMYYUAYRR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25854" cy="3681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4EC006" id="Text Box 154" o:spid="_x0000_s1028" type="#_x0000_t202" style="position:absolute;margin-left:0;margin-top:0;width:8in;height:315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" filled="f" stroked="f" strokeweight=".5pt">
                    <v:textbox inset="126pt,0,54pt,0">
                      <w:txbxContent>
                        <w:p w14:paraId="13C6FE6A" w14:textId="0C9F41F1" w:rsidR="000A471C" w:rsidRDefault="000A471C" w:rsidP="000A471C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54B16C27" wp14:editId="537019DA">
                                <wp:extent cx="4010025" cy="3667125"/>
                                <wp:effectExtent l="0" t="0" r="0" b="0"/>
                                <wp:docPr id="10" name="Картина 10" descr="https://raw.githubusercontent.com/LSHristova20/SL-project/main/img/logoimg.png?token=GHSAT0AAAAAABUSRJFLE2FJ5SHMHBAHYBMYYUAYRR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https://raw.githubusercontent.com/LSHristova20/SL-project/main/img/logoimg.png?token=GHSAT0AAAAAABUSRJFLE2FJ5SHMHBAHYBMYYUAYRR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25854" cy="3681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A471C">
            <w:rPr>
              <w:b/>
              <w:bCs/>
              <w:color w:val="auto"/>
              <w:sz w:val="28"/>
              <w:szCs w:val="28"/>
              <w:lang w:bidi="bg-BG"/>
            </w:rPr>
            <w:br w:type="page"/>
          </w:r>
        </w:p>
      </w:sdtContent>
    </w:sdt>
    <w:p w14:paraId="7A5427C0" w14:textId="04EEEFCB" w:rsidR="000A471C" w:rsidRPr="00C06D80" w:rsidRDefault="000A471C" w:rsidP="506EACDF">
      <w:pPr>
        <w:rPr>
          <w:b/>
          <w:bCs/>
          <w:color w:val="auto"/>
          <w:sz w:val="32"/>
          <w:szCs w:val="32"/>
          <w:lang w:val="en-US"/>
        </w:rPr>
      </w:pPr>
    </w:p>
    <w:tbl>
      <w:tblPr>
        <w:tblStyle w:val="21"/>
        <w:tblW w:w="5425" w:type="pct"/>
        <w:tblInd w:w="-720" w:type="dxa"/>
        <w:tblBorders>
          <w:top w:val="none" w:sz="4" w:space="0" w:color="7F7F7F" w:themeColor="text1" w:themeTint="80"/>
          <w:left w:val="none" w:sz="4" w:space="0" w:color="000000" w:themeColor="text1"/>
          <w:bottom w:val="none" w:sz="4" w:space="0" w:color="7F7F7F" w:themeColor="text1" w:themeTint="80"/>
          <w:right w:val="none" w:sz="4" w:space="0" w:color="7F7F7F" w:themeColor="text1" w:themeTint="80"/>
          <w:insideH w:val="none" w:sz="4" w:space="0" w:color="7F7F7F" w:themeColor="text1" w:themeTint="80"/>
          <w:insideV w:val="none" w:sz="4" w:space="0" w:color="7F7F7F" w:themeColor="text1" w:themeTint="8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Първата таблица е таблица с оформление за името и информацията за връзка. Втората таблица е таблицата с целите"/>
      </w:tblPr>
      <w:tblGrid>
        <w:gridCol w:w="710"/>
        <w:gridCol w:w="8302"/>
      </w:tblGrid>
      <w:tr w:rsidR="000E24AC" w:rsidRPr="00565B06" w14:paraId="26625FBD" w14:textId="77777777" w:rsidTr="11AF5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710" w:type="dxa"/>
            <w:tcBorders>
              <w:top w:val="none" w:sz="18" w:space="0" w:color="7F7F7F" w:themeColor="text1" w:themeTint="80"/>
              <w:left w:val="none" w:sz="18" w:space="0" w:color="000000" w:themeColor="text1"/>
              <w:bottom w:val="none" w:sz="18" w:space="0" w:color="7F7F7F" w:themeColor="text1" w:themeTint="80"/>
              <w:right w:val="none" w:sz="18" w:space="0" w:color="000000" w:themeColor="text1"/>
            </w:tcBorders>
            <w:tcMar>
              <w:bottom w:w="0" w:type="dxa"/>
              <w:right w:w="216" w:type="dxa"/>
            </w:tcMar>
            <w:vAlign w:val="bottom"/>
          </w:tcPr>
          <w:p w14:paraId="185EB1BC" w14:textId="5B6ECA24" w:rsidR="000E24AC" w:rsidRPr="00565B06" w:rsidRDefault="00075B13" w:rsidP="009D0878">
            <w:pPr>
              <w:pStyle w:val="affa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32DED6FF" wp14:editId="12DF6607">
                      <wp:extent cx="274320" cy="274320"/>
                      <wp:effectExtent l="0" t="0" r="0" b="0"/>
                      <wp:docPr id="541459998" name="Икона на цел в кръгче" descr="Икона на цел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Кръгче на икона на цел" descr="Кръгче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Горна хоризонтална линия на икона на цел" descr="Гор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Средна хоризонтална линия на икона на цел" descr="Сред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Долна хоризонтална линия на икона на цел" descr="Долна хоризонтална линия на икона на цел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9F63F" id="Икона на цел в кръгче" o:spid="_x0000_s1026" alt="Икона на цел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ZLykCesOAADsZgAADgAAAAAAAAAAAAAA&#10;AAAuAgAAZHJzL2Uyb0RvYy54bWxQSwECLQAUAAYACAAAACEAGGrsh9kAAAADAQAADwAAAAAAAAAA&#10;AAAAAABFEQAAZHJzL2Rvd25yZXYueG1sUEsFBgAAAAAEAAQA8wAAAEsSAAAAAA==&#10;">
                      <v:shape id="Кръгче на икона на цел" o:spid="_x0000_s1027" alt="Кръгче на икона на цел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Горна хоризонтална линия на икона на цел" o:spid="_x0000_s1028" alt="Горна хоризонтална линия на икона на цел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Средна хоризонтална линия на икона на цел" o:spid="_x0000_s1029" alt="Средна хоризонтална линия на икона на цел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Долна хоризонтална линия на икона на цел" o:spid="_x0000_s1030" alt="Долна хоризонтална линия на икона на цел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top w:val="none" w:sz="48" w:space="0" w:color="7F7F7F" w:themeColor="text1" w:themeTint="80"/>
              <w:left w:val="none" w:sz="18" w:space="0" w:color="000000" w:themeColor="text1"/>
              <w:bottom w:val="none" w:sz="48" w:space="0" w:color="7F7F7F" w:themeColor="text1" w:themeTint="80"/>
              <w:right w:val="none" w:sz="48" w:space="0" w:color="000000" w:themeColor="text1"/>
            </w:tcBorders>
            <w:tcMar>
              <w:bottom w:w="0" w:type="dxa"/>
            </w:tcMar>
            <w:vAlign w:val="bottom"/>
          </w:tcPr>
          <w:p w14:paraId="03D53BC3" w14:textId="1EBD910A" w:rsidR="000E24AC" w:rsidRPr="00565B06" w:rsidRDefault="726DCB54" w:rsidP="35CEDDA0">
            <w:pPr>
              <w:pStyle w:val="1"/>
              <w:numPr>
                <w:ilvl w:val="0"/>
                <w:numId w:val="5"/>
              </w:numPr>
              <w:outlineLvl w:val="0"/>
              <w:rPr>
                <w:b/>
              </w:rPr>
            </w:pPr>
            <w:r w:rsidRPr="11AF5CFA">
              <w:rPr>
                <w:bCs w:val="0"/>
                <w:lang w:val="en-US"/>
              </w:rPr>
              <w:t>Idea</w:t>
            </w:r>
          </w:p>
        </w:tc>
      </w:tr>
    </w:tbl>
    <w:p w14:paraId="2D6F51CE" w14:textId="3ACA4AB5" w:rsidR="11AF5CFA" w:rsidRDefault="11AF5CFA" w:rsidP="11AF5CFA">
      <w:pPr>
        <w:rPr>
          <w:color w:val="auto"/>
          <w:sz w:val="24"/>
          <w:szCs w:val="24"/>
        </w:rPr>
      </w:pPr>
    </w:p>
    <w:tbl>
      <w:tblPr>
        <w:tblStyle w:val="aa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295"/>
      </w:tblGrid>
      <w:tr w:rsidR="11AF5CFA" w14:paraId="1ED7721C" w14:textId="77777777" w:rsidTr="506EACDF">
        <w:tc>
          <w:tcPr>
            <w:tcW w:w="8295" w:type="dxa"/>
          </w:tcPr>
          <w:p w14:paraId="20EDCF58" w14:textId="06D3989D" w:rsidR="0C5F93B2" w:rsidRDefault="000A471C" w:rsidP="00C06D80">
            <w:pPr>
              <w:spacing w:line="259" w:lineRule="auto"/>
              <w:rPr>
                <w:rFonts w:asciiTheme="majorHAnsi" w:eastAsiaTheme="majorEastAsia" w:hAnsiTheme="majorHAnsi" w:cstheme="majorBidi"/>
                <w:color w:val="auto"/>
                <w:sz w:val="28"/>
                <w:szCs w:val="28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color w:val="auto"/>
                <w:sz w:val="28"/>
                <w:szCs w:val="28"/>
                <w:lang w:val="en-US"/>
              </w:rPr>
              <w:t>Ou</w:t>
            </w:r>
            <w:r w:rsidR="00C06D80">
              <w:rPr>
                <w:rFonts w:asciiTheme="majorHAnsi" w:eastAsiaTheme="majorEastAsia" w:hAnsiTheme="majorHAnsi" w:cstheme="majorBidi"/>
                <w:color w:val="auto"/>
                <w:sz w:val="28"/>
                <w:szCs w:val="28"/>
                <w:lang w:val="en-US"/>
              </w:rPr>
              <w:t>r idea is to make a logic game with deck that consists of 64 cards: AND, OR and XOR. There are also 8 NOT cards and 6 initial Binary. The game is played with 2 players.</w:t>
            </w:r>
          </w:p>
        </w:tc>
      </w:tr>
    </w:tbl>
    <w:p w14:paraId="50D2F932" w14:textId="7D3A940D" w:rsidR="00C06D80" w:rsidRDefault="00C06D80" w:rsidP="11AF5CFA">
      <w:pPr>
        <w:rPr>
          <w:color w:val="auto"/>
          <w:sz w:val="24"/>
          <w:szCs w:val="24"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бразование"/>
      </w:tblPr>
      <w:tblGrid>
        <w:gridCol w:w="717"/>
        <w:gridCol w:w="7320"/>
        <w:gridCol w:w="975"/>
      </w:tblGrid>
      <w:tr w:rsidR="00A77B4D" w:rsidRPr="00565B06" w14:paraId="3B101599" w14:textId="77777777" w:rsidTr="11AF5CFA">
        <w:tc>
          <w:tcPr>
            <w:tcW w:w="720" w:type="dxa"/>
            <w:tcMar>
              <w:right w:w="216" w:type="dxa"/>
            </w:tcMar>
            <w:vAlign w:val="bottom"/>
          </w:tcPr>
          <w:p w14:paraId="37227405" w14:textId="00C5F2ED" w:rsidR="00A77B4D" w:rsidRPr="00C06D80" w:rsidRDefault="00C06D80" w:rsidP="00C06D80">
            <w:pPr>
              <w:pStyle w:val="affa"/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5FCEC94" wp14:editId="68E3E7F9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-264795</wp:posOffset>
                      </wp:positionV>
                      <wp:extent cx="274320" cy="274320"/>
                      <wp:effectExtent l="0" t="0" r="0" b="0"/>
                      <wp:wrapThrough wrapText="bothSides">
                        <wp:wrapPolygon edited="0">
                          <wp:start x="3000" y="0"/>
                          <wp:lineTo x="0" y="3000"/>
                          <wp:lineTo x="0" y="16500"/>
                          <wp:lineTo x="1500" y="19500"/>
                          <wp:lineTo x="18000" y="19500"/>
                          <wp:lineTo x="19500" y="16500"/>
                          <wp:lineTo x="19500" y="4500"/>
                          <wp:lineTo x="18000" y="0"/>
                          <wp:lineTo x="3000" y="0"/>
                        </wp:wrapPolygon>
                      </wp:wrapThrough>
                      <wp:docPr id="41" name="Икона на образование в кръгче" descr="Икона на образование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2" name="Кръгче на икона на образование" descr="Кръгче на икона на образование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Символ на икона на образование" descr="Символ на икона на образование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51CC2D" id="Икона на образование в кръгче" o:spid="_x0000_s1026" alt="Икона на образование" style="position:absolute;margin-left:15.9pt;margin-top:-20.85pt;width:21.6pt;height:21.6pt;z-index:251669504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">
                      <v:shape id="Кръгче на икона на образование" o:spid="_x0000_s1027" alt="Кръгче на икона на образование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To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bAq/X/IPkMs7AAAA//8DAFBLAQItABQABgAIAAAAIQDb4fbL7gAAAIUBAAATAAAAAAAAAAAA&#10;AAAAAAAAAABbQ29udGVudF9UeXBlc10ueG1sUEsBAi0AFAAGAAgAAAAhAFr0LFu/AAAAFQEAAAsA&#10;AAAAAAAAAAAAAAAAHwEAAF9yZWxzLy5yZWxzUEsBAi0AFAAGAAgAAAAhACWfRO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бразование" o:spid="_x0000_s1028" alt="Символ на икона на образование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wrap type="through"/>
                    </v:group>
                  </w:pict>
                </mc:Fallback>
              </mc:AlternateConten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87" w:type="dxa"/>
            <w:gridSpan w:val="2"/>
          </w:tcPr>
          <w:p w14:paraId="104A08F7" w14:textId="4B4EBAD2" w:rsidR="00C06D80" w:rsidRPr="00C06D80" w:rsidRDefault="00C06D80" w:rsidP="00C06D80">
            <w:pPr>
              <w:pStyle w:val="1"/>
              <w:outlineLvl w:val="0"/>
              <w:rPr>
                <w:bCs/>
              </w:rPr>
            </w:pPr>
          </w:p>
          <w:p w14:paraId="48565A6A" w14:textId="047D2C25" w:rsidR="00C06D80" w:rsidRPr="00C06D80" w:rsidRDefault="00C06D80" w:rsidP="00C06D80">
            <w:pPr>
              <w:pStyle w:val="1"/>
              <w:ind w:left="360"/>
              <w:outlineLvl w:val="0"/>
              <w:rPr>
                <w:bCs/>
              </w:rPr>
            </w:pPr>
          </w:p>
          <w:p w14:paraId="463852A3" w14:textId="57D77C3C" w:rsidR="00A77B4D" w:rsidRPr="00565B06" w:rsidRDefault="7A52CE85" w:rsidP="35CEDDA0">
            <w:pPr>
              <w:pStyle w:val="1"/>
              <w:numPr>
                <w:ilvl w:val="0"/>
                <w:numId w:val="5"/>
              </w:numPr>
              <w:outlineLvl w:val="0"/>
              <w:rPr>
                <w:bCs/>
              </w:rPr>
            </w:pPr>
            <w:r w:rsidRPr="11AF5CFA">
              <w:rPr>
                <w:lang w:val="en-US"/>
              </w:rPr>
              <w:t>Team</w:t>
            </w:r>
          </w:p>
          <w:p w14:paraId="3FC9C825" w14:textId="79F959F6" w:rsidR="00A77B4D" w:rsidRPr="00565B06" w:rsidRDefault="00A77B4D" w:rsidP="35CEDDA0">
            <w:pPr>
              <w:pStyle w:val="1"/>
              <w:outlineLvl w:val="0"/>
              <w:rPr>
                <w:rFonts w:ascii="Calibri" w:hAnsi="Calibri"/>
                <w:bCs/>
              </w:rPr>
            </w:pPr>
          </w:p>
        </w:tc>
      </w:tr>
      <w:tr w:rsidR="35CEDDA0" w14:paraId="079866D1" w14:textId="77777777" w:rsidTr="506EACDF">
        <w:tblPrEx>
          <w:tblBorders>
            <w:top w:val="none" w:sz="4" w:space="0" w:color="000000" w:themeColor="text1"/>
            <w:left w:val="none" w:sz="4" w:space="0" w:color="000000" w:themeColor="text1"/>
            <w:bottom w:val="none" w:sz="4" w:space="0" w:color="000000" w:themeColor="text1"/>
            <w:right w:val="none" w:sz="4" w:space="0" w:color="000000" w:themeColor="text1"/>
            <w:insideH w:val="none" w:sz="4" w:space="0" w:color="000000" w:themeColor="text1"/>
            <w:insideV w:val="none" w:sz="4" w:space="0" w:color="000000" w:themeColor="text1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After w:val="1"/>
          <w:wAfter w:w="717" w:type="dxa"/>
        </w:trPr>
        <w:tc>
          <w:tcPr>
            <w:tcW w:w="8295" w:type="dxa"/>
            <w:gridSpan w:val="2"/>
          </w:tcPr>
          <w:p w14:paraId="5C3984ED" w14:textId="45EAF279" w:rsidR="7CF38D43" w:rsidRDefault="000A471C" w:rsidP="11AF5CFA">
            <w:pPr>
              <w:pStyle w:val="2"/>
              <w:outlineLvl w:val="1"/>
              <w:rPr>
                <w:rFonts w:ascii="Calibri" w:hAnsi="Calibri"/>
                <w:bCs/>
                <w:color w:val="000000" w:themeColor="text1"/>
                <w:lang w:val="en-US"/>
              </w:rPr>
            </w:pPr>
            <w:r>
              <w:rPr>
                <w:lang w:val="en-US" w:bidi="bg-BG"/>
              </w:rPr>
              <w:t xml:space="preserve">Lorena </w:t>
            </w:r>
            <w:proofErr w:type="spellStart"/>
            <w:r>
              <w:rPr>
                <w:lang w:val="en-US" w:bidi="bg-BG"/>
              </w:rPr>
              <w:t>Hristova</w:t>
            </w:r>
            <w:proofErr w:type="spellEnd"/>
            <w:r>
              <w:rPr>
                <w:lang w:val="en-US" w:bidi="bg-BG"/>
              </w:rPr>
              <w:t xml:space="preserve"> </w:t>
            </w:r>
            <w:r>
              <w:rPr>
                <w:lang w:bidi="bg-BG"/>
              </w:rPr>
              <w:t>9b</w:t>
            </w:r>
            <w:r w:rsidR="296FC55B" w:rsidRPr="11AF5CFA">
              <w:rPr>
                <w:lang w:bidi="bg-BG"/>
              </w:rPr>
              <w:t>|</w:t>
            </w:r>
            <w:r w:rsidR="296FC55B" w:rsidRPr="11AF5CFA">
              <w:rPr>
                <w:lang w:val="en-US" w:bidi="bg-BG"/>
              </w:rPr>
              <w:t xml:space="preserve"> </w:t>
            </w:r>
            <w:r w:rsidR="296FC55B" w:rsidRPr="11AF5CFA">
              <w:rPr>
                <w:bCs/>
                <w:color w:val="000000" w:themeColor="text1"/>
                <w:sz w:val="28"/>
                <w:szCs w:val="28"/>
                <w:lang w:val="en-US"/>
              </w:rPr>
              <w:t>Scrum trainer and Leader</w:t>
            </w:r>
          </w:p>
          <w:p w14:paraId="399E046A" w14:textId="12AABE9C" w:rsidR="35CEDDA0" w:rsidRDefault="35CEDDA0" w:rsidP="35CEDDA0">
            <w:pPr>
              <w:rPr>
                <w:lang w:bidi="bg-BG"/>
              </w:rPr>
            </w:pPr>
          </w:p>
        </w:tc>
      </w:tr>
      <w:tr w:rsidR="35CEDDA0" w14:paraId="641A74B9" w14:textId="77777777" w:rsidTr="506EACDF">
        <w:tblPrEx>
          <w:tblBorders>
            <w:top w:val="none" w:sz="4" w:space="0" w:color="000000" w:themeColor="text1"/>
            <w:left w:val="none" w:sz="4" w:space="0" w:color="000000" w:themeColor="text1"/>
            <w:bottom w:val="none" w:sz="4" w:space="0" w:color="000000" w:themeColor="text1"/>
            <w:right w:val="none" w:sz="4" w:space="0" w:color="000000" w:themeColor="text1"/>
            <w:insideH w:val="none" w:sz="4" w:space="0" w:color="000000" w:themeColor="text1"/>
            <w:insideV w:val="none" w:sz="4" w:space="0" w:color="000000" w:themeColor="text1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After w:val="1"/>
          <w:wAfter w:w="717" w:type="dxa"/>
        </w:trPr>
        <w:tc>
          <w:tcPr>
            <w:tcW w:w="8295" w:type="dxa"/>
            <w:gridSpan w:val="2"/>
          </w:tcPr>
          <w:p w14:paraId="6BECE229" w14:textId="21073093" w:rsidR="7CF38D43" w:rsidRDefault="000A471C" w:rsidP="11AF5CFA">
            <w:pPr>
              <w:pStyle w:val="2"/>
              <w:outlineLvl w:val="1"/>
              <w:rPr>
                <w:rFonts w:ascii="Calibri" w:hAnsi="Calibri"/>
                <w:bCs/>
                <w:sz w:val="28"/>
                <w:szCs w:val="28"/>
              </w:rPr>
            </w:pPr>
            <w:r>
              <w:rPr>
                <w:lang w:val="en-US"/>
              </w:rPr>
              <w:t xml:space="preserve">Svetoslav </w:t>
            </w:r>
            <w:proofErr w:type="spellStart"/>
            <w:r>
              <w:rPr>
                <w:lang w:val="en-US"/>
              </w:rPr>
              <w:t>Stoilov</w:t>
            </w:r>
            <w:proofErr w:type="spellEnd"/>
            <w:r>
              <w:t xml:space="preserve"> 9b</w:t>
            </w:r>
            <w:r w:rsidR="296FC55B">
              <w:t xml:space="preserve"> | </w:t>
            </w:r>
            <w:r w:rsidR="296FC55B" w:rsidRPr="11AF5CFA">
              <w:rPr>
                <w:bCs/>
                <w:color w:val="000000" w:themeColor="text1"/>
                <w:sz w:val="28"/>
                <w:szCs w:val="28"/>
                <w:lang w:val="en-US"/>
              </w:rPr>
              <w:t>Back-End developer</w:t>
            </w:r>
          </w:p>
          <w:p w14:paraId="0ACCBFA1" w14:textId="417911F1" w:rsidR="35CEDDA0" w:rsidRDefault="35CEDDA0" w:rsidP="35CEDDA0">
            <w:pPr>
              <w:rPr>
                <w:lang w:bidi="bg-BG"/>
              </w:rPr>
            </w:pPr>
          </w:p>
        </w:tc>
      </w:tr>
      <w:tr w:rsidR="35CEDDA0" w14:paraId="18B456F7" w14:textId="77777777" w:rsidTr="506EACDF">
        <w:tblPrEx>
          <w:tblBorders>
            <w:top w:val="none" w:sz="4" w:space="0" w:color="000000" w:themeColor="text1"/>
            <w:left w:val="none" w:sz="4" w:space="0" w:color="000000" w:themeColor="text1"/>
            <w:bottom w:val="none" w:sz="4" w:space="0" w:color="000000" w:themeColor="text1"/>
            <w:right w:val="none" w:sz="4" w:space="0" w:color="000000" w:themeColor="text1"/>
            <w:insideH w:val="none" w:sz="4" w:space="0" w:color="000000" w:themeColor="text1"/>
            <w:insideV w:val="none" w:sz="4" w:space="0" w:color="000000" w:themeColor="text1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After w:val="1"/>
          <w:wAfter w:w="717" w:type="dxa"/>
        </w:trPr>
        <w:tc>
          <w:tcPr>
            <w:tcW w:w="8295" w:type="dxa"/>
            <w:gridSpan w:val="2"/>
          </w:tcPr>
          <w:p w14:paraId="688EE7D5" w14:textId="5C7D7EBD" w:rsidR="7CF38D43" w:rsidRDefault="000A471C" w:rsidP="11AF5CFA">
            <w:pPr>
              <w:pStyle w:val="2"/>
              <w:outlineLvl w:val="1"/>
              <w:rPr>
                <w:rFonts w:ascii="Calibri" w:hAnsi="Calibri"/>
                <w:bCs/>
                <w:sz w:val="28"/>
                <w:szCs w:val="28"/>
              </w:rPr>
            </w:pPr>
            <w:r>
              <w:rPr>
                <w:lang w:val="en-US" w:bidi="bg-BG"/>
              </w:rPr>
              <w:t xml:space="preserve">Lorena </w:t>
            </w:r>
            <w:proofErr w:type="spellStart"/>
            <w:r>
              <w:rPr>
                <w:lang w:val="en-US" w:bidi="bg-BG"/>
              </w:rPr>
              <w:t>Hristova</w:t>
            </w:r>
            <w:proofErr w:type="spellEnd"/>
            <w:r>
              <w:rPr>
                <w:lang w:val="en-US" w:bidi="bg-BG"/>
              </w:rPr>
              <w:t xml:space="preserve"> 9b</w:t>
            </w:r>
            <w:r w:rsidR="296FC55B" w:rsidRPr="11AF5CFA">
              <w:rPr>
                <w:lang w:bidi="bg-BG"/>
              </w:rPr>
              <w:t xml:space="preserve"> | </w:t>
            </w:r>
            <w:r w:rsidR="296FC55B" w:rsidRPr="11AF5CFA">
              <w:rPr>
                <w:bCs/>
                <w:color w:val="000000" w:themeColor="text1"/>
                <w:sz w:val="28"/>
                <w:szCs w:val="28"/>
                <w:lang w:val="en-US"/>
              </w:rPr>
              <w:t>Back-End developer</w:t>
            </w:r>
          </w:p>
          <w:p w14:paraId="3E54F35C" w14:textId="5B1B8988" w:rsidR="35CEDDA0" w:rsidRDefault="35CEDDA0" w:rsidP="11AF5CFA">
            <w:pPr>
              <w:rPr>
                <w:lang w:bidi="bg-BG"/>
              </w:rPr>
            </w:pPr>
          </w:p>
        </w:tc>
      </w:tr>
      <w:tr w:rsidR="35CEDDA0" w14:paraId="15DBC7D3" w14:textId="77777777" w:rsidTr="506EACDF">
        <w:tblPrEx>
          <w:tblBorders>
            <w:top w:val="none" w:sz="4" w:space="0" w:color="000000" w:themeColor="text1"/>
            <w:left w:val="none" w:sz="4" w:space="0" w:color="000000" w:themeColor="text1"/>
            <w:bottom w:val="none" w:sz="4" w:space="0" w:color="000000" w:themeColor="text1"/>
            <w:right w:val="none" w:sz="4" w:space="0" w:color="000000" w:themeColor="text1"/>
            <w:insideH w:val="none" w:sz="4" w:space="0" w:color="000000" w:themeColor="text1"/>
            <w:insideV w:val="none" w:sz="4" w:space="0" w:color="000000" w:themeColor="text1"/>
          </w:tblBorders>
          <w:tblCellMar>
            <w:left w:w="108" w:type="dxa"/>
            <w:right w:w="108" w:type="dxa"/>
          </w:tblCellMar>
          <w:tblLook w:val="06A0" w:firstRow="1" w:lastRow="0" w:firstColumn="1" w:lastColumn="0" w:noHBand="1" w:noVBand="1"/>
        </w:tblPrEx>
        <w:trPr>
          <w:gridAfter w:val="1"/>
          <w:wAfter w:w="717" w:type="dxa"/>
        </w:trPr>
        <w:tc>
          <w:tcPr>
            <w:tcW w:w="8295" w:type="dxa"/>
            <w:gridSpan w:val="2"/>
          </w:tcPr>
          <w:p w14:paraId="3418F40F" w14:textId="3AD6AE64" w:rsidR="7CF38D43" w:rsidRDefault="00C06D80" w:rsidP="11AF5CFA">
            <w:pPr>
              <w:pStyle w:val="2"/>
              <w:outlineLvl w:val="1"/>
              <w:rPr>
                <w:rFonts w:ascii="Calibri" w:hAnsi="Calibri"/>
                <w:bCs/>
                <w:color w:val="000000" w:themeColor="text1"/>
                <w:sz w:val="28"/>
                <w:szCs w:val="28"/>
              </w:rPr>
            </w:pPr>
            <w:r>
              <w:rPr>
                <w:lang w:val="en-US" w:bidi="bg-BG"/>
              </w:rPr>
              <w:t>Lorena Hristova</w:t>
            </w:r>
            <w:bookmarkStart w:id="0" w:name="_GoBack"/>
            <w:bookmarkEnd w:id="0"/>
            <w:r w:rsidR="000A471C">
              <w:rPr>
                <w:lang w:bidi="bg-BG"/>
              </w:rPr>
              <w:t xml:space="preserve"> 9b</w:t>
            </w:r>
            <w:r w:rsidR="296FC55B" w:rsidRPr="11AF5CFA">
              <w:rPr>
                <w:lang w:bidi="bg-BG"/>
              </w:rPr>
              <w:t xml:space="preserve">| </w:t>
            </w:r>
            <w:r w:rsidR="296FC55B" w:rsidRPr="11AF5CFA">
              <w:rPr>
                <w:bCs/>
                <w:color w:val="000000" w:themeColor="text1"/>
                <w:sz w:val="28"/>
                <w:szCs w:val="28"/>
                <w:lang w:val="en-US"/>
              </w:rPr>
              <w:t>QA engineer</w:t>
            </w:r>
          </w:p>
          <w:p w14:paraId="4FA62B44" w14:textId="01DDDE13" w:rsidR="35CEDDA0" w:rsidRDefault="35CEDDA0" w:rsidP="35CEDDA0">
            <w:pPr>
              <w:rPr>
                <w:lang w:bidi="bg-BG"/>
              </w:rPr>
            </w:pPr>
          </w:p>
        </w:tc>
      </w:tr>
    </w:tbl>
    <w:p w14:paraId="77D62902" w14:textId="77777777" w:rsidR="00C06D80" w:rsidRDefault="00C06D80"/>
    <w:p w14:paraId="33F19B0A" w14:textId="460B644B" w:rsidR="00C06D80" w:rsidRDefault="00C06D8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37E549" wp14:editId="7BE73D75">
                <wp:simplePos x="0" y="0"/>
                <wp:positionH relativeFrom="column">
                  <wp:posOffset>-258445</wp:posOffset>
                </wp:positionH>
                <wp:positionV relativeFrom="paragraph">
                  <wp:posOffset>220345</wp:posOffset>
                </wp:positionV>
                <wp:extent cx="274320" cy="274320"/>
                <wp:effectExtent l="0" t="0" r="0" b="0"/>
                <wp:wrapThrough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hrough>
                <wp:docPr id="36" name="Икона на дейности в кръгче" descr="Икона на дейности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7" name="Кръгче на икона на дейности" descr="Кръгче на икона на дейности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Символ на икона на дейности – част 1" descr="Символ на икона на дейности – част 1"/>
                        <wps:cNvSpPr>
                          <a:spLocks/>
                        </wps:cNvSpPr>
                        <wps:spPr bwMode="auto">
                          <a:xfrm>
                            <a:off x="56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3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3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7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2 w 261"/>
                              <a:gd name="T47" fmla="*/ 157 h 261"/>
                              <a:gd name="T48" fmla="*/ 0 w 261"/>
                              <a:gd name="T49" fmla="*/ 131 h 261"/>
                              <a:gd name="T50" fmla="*/ 2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7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3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3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7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2" y="157"/>
                                </a:lnTo>
                                <a:lnTo>
                                  <a:pt x="0" y="131"/>
                                </a:lnTo>
                                <a:lnTo>
                                  <a:pt x="2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7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Символ на икона на дейности – част 2" descr="Символ на икона на дейности – част 2"/>
                        <wps:cNvSpPr>
                          <a:spLocks/>
                        </wps:cNvSpPr>
                        <wps:spPr bwMode="auto">
                          <a:xfrm>
                            <a:off x="80" y="80"/>
                            <a:ext cx="14" cy="13"/>
                          </a:xfrm>
                          <a:custGeom>
                            <a:avLst/>
                            <a:gdLst>
                              <a:gd name="T0" fmla="*/ 131 w 262"/>
                              <a:gd name="T1" fmla="*/ 0 h 261"/>
                              <a:gd name="T2" fmla="*/ 157 w 262"/>
                              <a:gd name="T3" fmla="*/ 3 h 261"/>
                              <a:gd name="T4" fmla="*/ 182 w 262"/>
                              <a:gd name="T5" fmla="*/ 10 h 261"/>
                              <a:gd name="T6" fmla="*/ 204 w 262"/>
                              <a:gd name="T7" fmla="*/ 22 h 261"/>
                              <a:gd name="T8" fmla="*/ 223 w 262"/>
                              <a:gd name="T9" fmla="*/ 38 h 261"/>
                              <a:gd name="T10" fmla="*/ 239 w 262"/>
                              <a:gd name="T11" fmla="*/ 58 h 261"/>
                              <a:gd name="T12" fmla="*/ 251 w 262"/>
                              <a:gd name="T13" fmla="*/ 80 h 261"/>
                              <a:gd name="T14" fmla="*/ 259 w 262"/>
                              <a:gd name="T15" fmla="*/ 104 h 261"/>
                              <a:gd name="T16" fmla="*/ 262 w 262"/>
                              <a:gd name="T17" fmla="*/ 131 h 261"/>
                              <a:gd name="T18" fmla="*/ 259 w 262"/>
                              <a:gd name="T19" fmla="*/ 157 h 261"/>
                              <a:gd name="T20" fmla="*/ 251 w 262"/>
                              <a:gd name="T21" fmla="*/ 181 h 261"/>
                              <a:gd name="T22" fmla="*/ 239 w 262"/>
                              <a:gd name="T23" fmla="*/ 204 h 261"/>
                              <a:gd name="T24" fmla="*/ 223 w 262"/>
                              <a:gd name="T25" fmla="*/ 223 h 261"/>
                              <a:gd name="T26" fmla="*/ 204 w 262"/>
                              <a:gd name="T27" fmla="*/ 239 h 261"/>
                              <a:gd name="T28" fmla="*/ 182 w 262"/>
                              <a:gd name="T29" fmla="*/ 251 h 261"/>
                              <a:gd name="T30" fmla="*/ 157 w 262"/>
                              <a:gd name="T31" fmla="*/ 259 h 261"/>
                              <a:gd name="T32" fmla="*/ 131 w 262"/>
                              <a:gd name="T33" fmla="*/ 261 h 261"/>
                              <a:gd name="T34" fmla="*/ 105 w 262"/>
                              <a:gd name="T35" fmla="*/ 259 h 261"/>
                              <a:gd name="T36" fmla="*/ 80 w 262"/>
                              <a:gd name="T37" fmla="*/ 251 h 261"/>
                              <a:gd name="T38" fmla="*/ 58 w 262"/>
                              <a:gd name="T39" fmla="*/ 239 h 261"/>
                              <a:gd name="T40" fmla="*/ 39 w 262"/>
                              <a:gd name="T41" fmla="*/ 223 h 261"/>
                              <a:gd name="T42" fmla="*/ 23 w 262"/>
                              <a:gd name="T43" fmla="*/ 204 h 261"/>
                              <a:gd name="T44" fmla="*/ 11 w 262"/>
                              <a:gd name="T45" fmla="*/ 181 h 261"/>
                              <a:gd name="T46" fmla="*/ 3 w 262"/>
                              <a:gd name="T47" fmla="*/ 157 h 261"/>
                              <a:gd name="T48" fmla="*/ 0 w 262"/>
                              <a:gd name="T49" fmla="*/ 131 h 261"/>
                              <a:gd name="T50" fmla="*/ 3 w 262"/>
                              <a:gd name="T51" fmla="*/ 104 h 261"/>
                              <a:gd name="T52" fmla="*/ 11 w 262"/>
                              <a:gd name="T53" fmla="*/ 80 h 261"/>
                              <a:gd name="T54" fmla="*/ 23 w 262"/>
                              <a:gd name="T55" fmla="*/ 58 h 261"/>
                              <a:gd name="T56" fmla="*/ 39 w 262"/>
                              <a:gd name="T57" fmla="*/ 38 h 261"/>
                              <a:gd name="T58" fmla="*/ 58 w 262"/>
                              <a:gd name="T59" fmla="*/ 22 h 261"/>
                              <a:gd name="T60" fmla="*/ 80 w 262"/>
                              <a:gd name="T61" fmla="*/ 10 h 261"/>
                              <a:gd name="T62" fmla="*/ 105 w 262"/>
                              <a:gd name="T63" fmla="*/ 3 h 261"/>
                              <a:gd name="T64" fmla="*/ 131 w 262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2" h="261">
                                <a:moveTo>
                                  <a:pt x="131" y="0"/>
                                </a:moveTo>
                                <a:lnTo>
                                  <a:pt x="157" y="3"/>
                                </a:lnTo>
                                <a:lnTo>
                                  <a:pt x="182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9" y="104"/>
                                </a:lnTo>
                                <a:lnTo>
                                  <a:pt x="262" y="131"/>
                                </a:lnTo>
                                <a:lnTo>
                                  <a:pt x="259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2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1" y="261"/>
                                </a:lnTo>
                                <a:lnTo>
                                  <a:pt x="105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9" y="223"/>
                                </a:lnTo>
                                <a:lnTo>
                                  <a:pt x="23" y="204"/>
                                </a:lnTo>
                                <a:lnTo>
                                  <a:pt x="11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1" y="80"/>
                                </a:lnTo>
                                <a:lnTo>
                                  <a:pt x="23" y="58"/>
                                </a:lnTo>
                                <a:lnTo>
                                  <a:pt x="39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5" y="3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Символ на икона на дейности – част 3" descr="Символ на икона на дейности – част 3"/>
                        <wps:cNvSpPr>
                          <a:spLocks/>
                        </wps:cNvSpPr>
                        <wps:spPr bwMode="auto">
                          <a:xfrm>
                            <a:off x="105" y="80"/>
                            <a:ext cx="14" cy="13"/>
                          </a:xfrm>
                          <a:custGeom>
                            <a:avLst/>
                            <a:gdLst>
                              <a:gd name="T0" fmla="*/ 130 w 261"/>
                              <a:gd name="T1" fmla="*/ 0 h 261"/>
                              <a:gd name="T2" fmla="*/ 157 w 261"/>
                              <a:gd name="T3" fmla="*/ 3 h 261"/>
                              <a:gd name="T4" fmla="*/ 181 w 261"/>
                              <a:gd name="T5" fmla="*/ 10 h 261"/>
                              <a:gd name="T6" fmla="*/ 204 w 261"/>
                              <a:gd name="T7" fmla="*/ 22 h 261"/>
                              <a:gd name="T8" fmla="*/ 223 w 261"/>
                              <a:gd name="T9" fmla="*/ 38 h 261"/>
                              <a:gd name="T10" fmla="*/ 239 w 261"/>
                              <a:gd name="T11" fmla="*/ 58 h 261"/>
                              <a:gd name="T12" fmla="*/ 251 w 261"/>
                              <a:gd name="T13" fmla="*/ 80 h 261"/>
                              <a:gd name="T14" fmla="*/ 258 w 261"/>
                              <a:gd name="T15" fmla="*/ 104 h 261"/>
                              <a:gd name="T16" fmla="*/ 261 w 261"/>
                              <a:gd name="T17" fmla="*/ 131 h 261"/>
                              <a:gd name="T18" fmla="*/ 258 w 261"/>
                              <a:gd name="T19" fmla="*/ 157 h 261"/>
                              <a:gd name="T20" fmla="*/ 251 w 261"/>
                              <a:gd name="T21" fmla="*/ 181 h 261"/>
                              <a:gd name="T22" fmla="*/ 239 w 261"/>
                              <a:gd name="T23" fmla="*/ 204 h 261"/>
                              <a:gd name="T24" fmla="*/ 223 w 261"/>
                              <a:gd name="T25" fmla="*/ 223 h 261"/>
                              <a:gd name="T26" fmla="*/ 204 w 261"/>
                              <a:gd name="T27" fmla="*/ 239 h 261"/>
                              <a:gd name="T28" fmla="*/ 181 w 261"/>
                              <a:gd name="T29" fmla="*/ 251 h 261"/>
                              <a:gd name="T30" fmla="*/ 157 w 261"/>
                              <a:gd name="T31" fmla="*/ 259 h 261"/>
                              <a:gd name="T32" fmla="*/ 130 w 261"/>
                              <a:gd name="T33" fmla="*/ 261 h 261"/>
                              <a:gd name="T34" fmla="*/ 104 w 261"/>
                              <a:gd name="T35" fmla="*/ 259 h 261"/>
                              <a:gd name="T36" fmla="*/ 80 w 261"/>
                              <a:gd name="T37" fmla="*/ 251 h 261"/>
                              <a:gd name="T38" fmla="*/ 58 w 261"/>
                              <a:gd name="T39" fmla="*/ 239 h 261"/>
                              <a:gd name="T40" fmla="*/ 38 w 261"/>
                              <a:gd name="T41" fmla="*/ 223 h 261"/>
                              <a:gd name="T42" fmla="*/ 22 w 261"/>
                              <a:gd name="T43" fmla="*/ 204 h 261"/>
                              <a:gd name="T44" fmla="*/ 10 w 261"/>
                              <a:gd name="T45" fmla="*/ 181 h 261"/>
                              <a:gd name="T46" fmla="*/ 3 w 261"/>
                              <a:gd name="T47" fmla="*/ 157 h 261"/>
                              <a:gd name="T48" fmla="*/ 0 w 261"/>
                              <a:gd name="T49" fmla="*/ 131 h 261"/>
                              <a:gd name="T50" fmla="*/ 3 w 261"/>
                              <a:gd name="T51" fmla="*/ 104 h 261"/>
                              <a:gd name="T52" fmla="*/ 10 w 261"/>
                              <a:gd name="T53" fmla="*/ 80 h 261"/>
                              <a:gd name="T54" fmla="*/ 22 w 261"/>
                              <a:gd name="T55" fmla="*/ 58 h 261"/>
                              <a:gd name="T56" fmla="*/ 38 w 261"/>
                              <a:gd name="T57" fmla="*/ 38 h 261"/>
                              <a:gd name="T58" fmla="*/ 58 w 261"/>
                              <a:gd name="T59" fmla="*/ 22 h 261"/>
                              <a:gd name="T60" fmla="*/ 80 w 261"/>
                              <a:gd name="T61" fmla="*/ 10 h 261"/>
                              <a:gd name="T62" fmla="*/ 104 w 261"/>
                              <a:gd name="T63" fmla="*/ 3 h 261"/>
                              <a:gd name="T64" fmla="*/ 130 w 261"/>
                              <a:gd name="T65" fmla="*/ 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61" h="261">
                                <a:moveTo>
                                  <a:pt x="130" y="0"/>
                                </a:moveTo>
                                <a:lnTo>
                                  <a:pt x="157" y="3"/>
                                </a:lnTo>
                                <a:lnTo>
                                  <a:pt x="181" y="10"/>
                                </a:lnTo>
                                <a:lnTo>
                                  <a:pt x="204" y="22"/>
                                </a:lnTo>
                                <a:lnTo>
                                  <a:pt x="223" y="38"/>
                                </a:lnTo>
                                <a:lnTo>
                                  <a:pt x="239" y="58"/>
                                </a:lnTo>
                                <a:lnTo>
                                  <a:pt x="251" y="80"/>
                                </a:lnTo>
                                <a:lnTo>
                                  <a:pt x="258" y="104"/>
                                </a:lnTo>
                                <a:lnTo>
                                  <a:pt x="261" y="131"/>
                                </a:lnTo>
                                <a:lnTo>
                                  <a:pt x="258" y="157"/>
                                </a:lnTo>
                                <a:lnTo>
                                  <a:pt x="251" y="181"/>
                                </a:lnTo>
                                <a:lnTo>
                                  <a:pt x="239" y="204"/>
                                </a:lnTo>
                                <a:lnTo>
                                  <a:pt x="223" y="223"/>
                                </a:lnTo>
                                <a:lnTo>
                                  <a:pt x="204" y="239"/>
                                </a:lnTo>
                                <a:lnTo>
                                  <a:pt x="181" y="251"/>
                                </a:lnTo>
                                <a:lnTo>
                                  <a:pt x="157" y="259"/>
                                </a:lnTo>
                                <a:lnTo>
                                  <a:pt x="130" y="261"/>
                                </a:lnTo>
                                <a:lnTo>
                                  <a:pt x="104" y="259"/>
                                </a:lnTo>
                                <a:lnTo>
                                  <a:pt x="80" y="251"/>
                                </a:lnTo>
                                <a:lnTo>
                                  <a:pt x="58" y="239"/>
                                </a:lnTo>
                                <a:lnTo>
                                  <a:pt x="38" y="223"/>
                                </a:lnTo>
                                <a:lnTo>
                                  <a:pt x="22" y="204"/>
                                </a:lnTo>
                                <a:lnTo>
                                  <a:pt x="10" y="181"/>
                                </a:lnTo>
                                <a:lnTo>
                                  <a:pt x="3" y="157"/>
                                </a:lnTo>
                                <a:lnTo>
                                  <a:pt x="0" y="131"/>
                                </a:lnTo>
                                <a:lnTo>
                                  <a:pt x="3" y="104"/>
                                </a:lnTo>
                                <a:lnTo>
                                  <a:pt x="10" y="80"/>
                                </a:lnTo>
                                <a:lnTo>
                                  <a:pt x="22" y="58"/>
                                </a:lnTo>
                                <a:lnTo>
                                  <a:pt x="38" y="38"/>
                                </a:lnTo>
                                <a:lnTo>
                                  <a:pt x="58" y="22"/>
                                </a:lnTo>
                                <a:lnTo>
                                  <a:pt x="80" y="10"/>
                                </a:lnTo>
                                <a:lnTo>
                                  <a:pt x="104" y="3"/>
                                </a:lnTo>
                                <a:lnTo>
                                  <a:pt x="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D277" id="Икона на дейности в кръгче" o:spid="_x0000_s1026" alt="Икона на дейности" style="position:absolute;margin-left:-20.35pt;margin-top:17.35pt;width:21.6pt;height:21.6pt;z-index:251667456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">
                <v:shape id="Кръгче на икона на дейности" o:spid="_x0000_s1027" alt="Кръгче на икона на дейности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Символ на икона на дейности – част 1" o:spid="_x0000_s1028" alt="Символ на икона на дейности – част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8R+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L&#10;Y8OX8APk5h8AAP//AwBQSwECLQAUAAYACAAAACEA2+H2y+4AAACFAQAAEwAAAAAAAAAAAAAAAAAA&#10;AAAAW0NvbnRlbnRfVHlwZXNdLnhtbFBLAQItABQABgAIAAAAIQBa9CxbvwAAABUBAAALAAAAAAAA&#10;AAAAAAAAAB8BAABfcmVscy8ucmVsc1BLAQItABQABgAIAAAAIQAv28R+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Символ на икона на дейности – част 2" o:spid="_x0000_s1029" alt="Символ на икона на дейности – част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v:shape id="Символ на икона на дейности – част 3" o:spid="_x0000_s1030" alt="Символ на икона на дейности – част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7sF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68OX8APk5h8AAP//AwBQSwECLQAUAAYACAAAACEA2+H2y+4AAACFAQAAEwAAAAAAAAAAAAAAAAAA&#10;AAAAW0NvbnRlbnRfVHlwZXNdLnhtbFBLAQItABQABgAIAAAAIQBa9CxbvwAAABUBAAALAAAAAAAA&#10;AAAAAAAAAB8BAABfcmVscy8ucmVsc1BLAQItABQABgAIAAAAIQCJq7sF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</v:shape>
                <w10:wrap type="through"/>
              </v:group>
            </w:pict>
          </mc:Fallback>
        </mc:AlternateContent>
      </w:r>
    </w:p>
    <w:p w14:paraId="598B2B38" w14:textId="3A78C431" w:rsidR="00C06D80" w:rsidRPr="00C06D80" w:rsidRDefault="00C06D80" w:rsidP="00C06D80">
      <w:pPr>
        <w:pStyle w:val="afff"/>
        <w:numPr>
          <w:ilvl w:val="0"/>
          <w:numId w:val="5"/>
        </w:numPr>
        <w:rPr>
          <w:b/>
          <w:color w:val="auto"/>
          <w:sz w:val="32"/>
          <w:lang w:val="en-US"/>
        </w:rPr>
      </w:pPr>
      <w:r w:rsidRPr="00C06D80">
        <w:rPr>
          <w:b/>
          <w:color w:val="auto"/>
          <w:sz w:val="32"/>
          <w:lang w:val="en-US"/>
        </w:rPr>
        <w:t>Languages and Tools</w:t>
      </w:r>
    </w:p>
    <w:p w14:paraId="3DFFC359" w14:textId="188D436E" w:rsidR="00C06D80" w:rsidRDefault="00C06D80"/>
    <w:p w14:paraId="394C6BE7" w14:textId="7E6097D1" w:rsidR="00C06D80" w:rsidRDefault="00C06D80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928A138" wp14:editId="3E9753B3">
            <wp:simplePos x="0" y="0"/>
            <wp:positionH relativeFrom="column">
              <wp:posOffset>19050</wp:posOffset>
            </wp:positionH>
            <wp:positionV relativeFrom="paragraph">
              <wp:posOffset>88265</wp:posOffset>
            </wp:positionV>
            <wp:extent cx="457200" cy="457200"/>
            <wp:effectExtent l="0" t="0" r="0" b="0"/>
            <wp:wrapTight wrapText="bothSides">
              <wp:wrapPolygon edited="0">
                <wp:start x="5400" y="900"/>
                <wp:lineTo x="0" y="5400"/>
                <wp:lineTo x="0" y="15300"/>
                <wp:lineTo x="3600" y="19800"/>
                <wp:lineTo x="17100" y="19800"/>
                <wp:lineTo x="20700" y="15300"/>
                <wp:lineTo x="20700" y="5400"/>
                <wp:lineTo x="15300" y="900"/>
                <wp:lineTo x="5400" y="900"/>
              </wp:wrapPolygon>
            </wp:wrapTight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D54D0" w14:textId="14AB9907" w:rsidR="00C06D80" w:rsidRDefault="00C06D80">
      <w:pPr>
        <w:rPr>
          <w:b/>
          <w:color w:val="auto"/>
          <w:sz w:val="28"/>
          <w:lang w:val="en-US"/>
        </w:rPr>
      </w:pPr>
      <w:r>
        <w:rPr>
          <w:lang w:val="en-US"/>
        </w:rPr>
        <w:t xml:space="preserve">- </w:t>
      </w:r>
      <w:r w:rsidRPr="00C06D80">
        <w:rPr>
          <w:b/>
          <w:color w:val="auto"/>
          <w:sz w:val="28"/>
          <w:lang w:val="en-US"/>
        </w:rPr>
        <w:t>Discord</w:t>
      </w:r>
    </w:p>
    <w:p w14:paraId="161A66A1" w14:textId="779CE1BD" w:rsidR="00C06D80" w:rsidRDefault="00C06D80">
      <w:r w:rsidRPr="00C06D80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08888605" wp14:editId="3135A740">
            <wp:simplePos x="0" y="0"/>
            <wp:positionH relativeFrom="column">
              <wp:posOffset>19050</wp:posOffset>
            </wp:positionH>
            <wp:positionV relativeFrom="paragraph">
              <wp:posOffset>113665</wp:posOffset>
            </wp:positionV>
            <wp:extent cx="476250" cy="476250"/>
            <wp:effectExtent l="0" t="0" r="0" b="0"/>
            <wp:wrapThrough wrapText="bothSides">
              <wp:wrapPolygon edited="0">
                <wp:start x="8640" y="0"/>
                <wp:lineTo x="864" y="4320"/>
                <wp:lineTo x="0" y="6048"/>
                <wp:lineTo x="0" y="15552"/>
                <wp:lineTo x="6912" y="20736"/>
                <wp:lineTo x="8640" y="20736"/>
                <wp:lineTo x="12096" y="20736"/>
                <wp:lineTo x="13824" y="20736"/>
                <wp:lineTo x="20736" y="15552"/>
                <wp:lineTo x="20736" y="6048"/>
                <wp:lineTo x="19008" y="3456"/>
                <wp:lineTo x="12096" y="0"/>
                <wp:lineTo x="8640" y="0"/>
              </wp:wrapPolygon>
            </wp:wrapThrough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680CE" w14:textId="7934BF54" w:rsidR="00C06D80" w:rsidRPr="00C06D80" w:rsidRDefault="00C06D80">
      <w:pPr>
        <w:rPr>
          <w:color w:val="auto"/>
          <w:lang w:val="en-US"/>
        </w:rPr>
      </w:pPr>
      <w:r w:rsidRPr="00C06D80">
        <w:rPr>
          <w:color w:val="auto"/>
          <w:lang w:val="en-US"/>
        </w:rPr>
        <w:t xml:space="preserve"> </w:t>
      </w:r>
      <w:r w:rsidRPr="00C06D80">
        <w:rPr>
          <w:b/>
          <w:color w:val="auto"/>
          <w:sz w:val="28"/>
          <w:lang w:val="en-US"/>
        </w:rPr>
        <w:t>- C++</w:t>
      </w:r>
    </w:p>
    <w:p w14:paraId="17B12718" w14:textId="4A8201BB" w:rsidR="00C06D80" w:rsidRDefault="00C06D80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B2F4EE5" wp14:editId="426A332C">
            <wp:simplePos x="0" y="0"/>
            <wp:positionH relativeFrom="column">
              <wp:posOffset>19050</wp:posOffset>
            </wp:positionH>
            <wp:positionV relativeFrom="paragraph">
              <wp:posOffset>100330</wp:posOffset>
            </wp:positionV>
            <wp:extent cx="457200" cy="457200"/>
            <wp:effectExtent l="0" t="0" r="0" b="0"/>
            <wp:wrapThrough wrapText="bothSides">
              <wp:wrapPolygon edited="0">
                <wp:start x="12600" y="0"/>
                <wp:lineTo x="0" y="5400"/>
                <wp:lineTo x="0" y="11700"/>
                <wp:lineTo x="900" y="15300"/>
                <wp:lineTo x="11700" y="19800"/>
                <wp:lineTo x="12600" y="20700"/>
                <wp:lineTo x="16200" y="20700"/>
                <wp:lineTo x="20700" y="16200"/>
                <wp:lineTo x="20700" y="3600"/>
                <wp:lineTo x="16200" y="0"/>
                <wp:lineTo x="12600" y="0"/>
              </wp:wrapPolygon>
            </wp:wrapThrough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6B328" w14:textId="0F47A498" w:rsidR="00C06D80" w:rsidRPr="00C06D80" w:rsidRDefault="00C06D80">
      <w:pPr>
        <w:rPr>
          <w:b/>
          <w:sz w:val="28"/>
          <w:lang w:val="en-US"/>
        </w:rPr>
      </w:pPr>
      <w:r>
        <w:rPr>
          <w:lang w:val="en-US"/>
        </w:rPr>
        <w:t xml:space="preserve"> </w:t>
      </w:r>
      <w:r>
        <w:rPr>
          <w:b/>
          <w:sz w:val="28"/>
          <w:lang w:val="en-US"/>
        </w:rPr>
        <w:t>- Visual Studio Code</w:t>
      </w:r>
    </w:p>
    <w:p w14:paraId="1AB6E97F" w14:textId="1BC25EA7" w:rsidR="00C06D80" w:rsidRDefault="00C06D80">
      <w:pPr>
        <w:rPr>
          <w:b/>
          <w:color w:val="auto"/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8894AB5" wp14:editId="3DC87A4D">
            <wp:simplePos x="0" y="0"/>
            <wp:positionH relativeFrom="column">
              <wp:posOffset>19050</wp:posOffset>
            </wp:positionH>
            <wp:positionV relativeFrom="paragraph">
              <wp:posOffset>146050</wp:posOffset>
            </wp:positionV>
            <wp:extent cx="533400" cy="533400"/>
            <wp:effectExtent l="0" t="0" r="0" b="0"/>
            <wp:wrapThrough wrapText="bothSides">
              <wp:wrapPolygon edited="0">
                <wp:start x="6171" y="0"/>
                <wp:lineTo x="1543" y="3857"/>
                <wp:lineTo x="0" y="7714"/>
                <wp:lineTo x="0" y="14657"/>
                <wp:lineTo x="4629" y="20057"/>
                <wp:lineTo x="6171" y="20829"/>
                <wp:lineTo x="14657" y="20829"/>
                <wp:lineTo x="16200" y="20057"/>
                <wp:lineTo x="20829" y="14657"/>
                <wp:lineTo x="20829" y="7714"/>
                <wp:lineTo x="19286" y="3857"/>
                <wp:lineTo x="14657" y="0"/>
                <wp:lineTo x="6171" y="0"/>
              </wp:wrapPolygon>
            </wp:wrapThrough>
            <wp:docPr id="34" name="Картина 34" descr="File:Github-desktop-logo-symbol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Github-desktop-logo-symbol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69EE7" w14:textId="14968E09" w:rsidR="00C06D80" w:rsidRPr="00C06D80" w:rsidRDefault="00C06D80">
      <w:pPr>
        <w:rPr>
          <w:b/>
          <w:color w:val="auto"/>
          <w:sz w:val="28"/>
          <w:lang w:val="en-US"/>
        </w:rPr>
      </w:pPr>
      <w:r>
        <w:rPr>
          <w:b/>
          <w:color w:val="auto"/>
          <w:sz w:val="28"/>
          <w:lang w:val="en-US"/>
        </w:rPr>
        <w:t>- GitHub Desktop</w:t>
      </w:r>
    </w:p>
    <w:p w14:paraId="5A1BA04C" w14:textId="763C44A5" w:rsidR="00C06D80" w:rsidRDefault="00C06D80"/>
    <w:p w14:paraId="12FE3D1B" w14:textId="763C44A5" w:rsidR="00C06D80" w:rsidRDefault="00C06D80"/>
    <w:p w14:paraId="0BD20E55" w14:textId="77777777" w:rsidR="00C06D80" w:rsidRDefault="00C06D80"/>
    <w:p w14:paraId="0AADC68A" w14:textId="77777777" w:rsidR="00C06D80" w:rsidRDefault="00C06D80"/>
    <w:p w14:paraId="5FFB0F77" w14:textId="3973EC4D" w:rsidR="506EACDF" w:rsidRDefault="506EACDF">
      <w:r>
        <w:br w:type="page"/>
      </w:r>
    </w:p>
    <w:p w14:paraId="3524C85F" w14:textId="7B374C04" w:rsidR="35CEDDA0" w:rsidRDefault="35CEDDA0" w:rsidP="35CEDDA0"/>
    <w:p w14:paraId="136C2134" w14:textId="77777777" w:rsidR="00C06D80" w:rsidRDefault="00C06D80" w:rsidP="35CEDDA0"/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формление на таблицата за опит"/>
      </w:tblPr>
      <w:tblGrid>
        <w:gridCol w:w="717"/>
        <w:gridCol w:w="8295"/>
      </w:tblGrid>
      <w:tr w:rsidR="005E088C" w:rsidRPr="00565B06" w14:paraId="293D399B" w14:textId="77777777" w:rsidTr="11AF5CFA">
        <w:tc>
          <w:tcPr>
            <w:tcW w:w="720" w:type="dxa"/>
            <w:tcMar>
              <w:right w:w="216" w:type="dxa"/>
            </w:tcMar>
            <w:vAlign w:val="bottom"/>
          </w:tcPr>
          <w:p w14:paraId="5E2676C6" w14:textId="77777777" w:rsidR="005E088C" w:rsidRPr="00565B06" w:rsidRDefault="00075B13" w:rsidP="00075B13">
            <w:pPr>
              <w:pStyle w:val="affa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BE0810A" wp14:editId="3EC303BF">
                      <wp:extent cx="274320" cy="274320"/>
                      <wp:effectExtent l="0" t="0" r="0" b="0"/>
                      <wp:docPr id="21" name="Икона на опит в кръгче" descr="Икона на опит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Кръгче на икона на опит" descr="Кръгче на икона на опит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Символ на икона на опит" descr="Символ на икона на опит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923215" id="Икона на опит в кръгче" o:spid="_x0000_s1026" alt="Икона на опит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1WjR&#10;QOURAABwZAAADgAAAAAAAAAAAAAAAAAuAgAAZHJzL2Uyb0RvYy54bWxQSwECLQAUAAYACAAAACEA&#10;GGrsh9kAAAADAQAADwAAAAAAAAAAAAAAAAA/FAAAZHJzL2Rvd25yZXYueG1sUEsFBgAAAAAEAAQA&#10;8wAAAEUVAAAAAA==&#10;">
                      <v:shape id="Кръгче на икона на опит" o:spid="_x0000_s1027" alt="Кръгче на икона на опит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опит" o:spid="_x0000_s1028" alt="Символ на икона на опит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4A78245" w14:textId="2B45CB58" w:rsidR="005E088C" w:rsidRPr="00565B06" w:rsidRDefault="2672D9A2" w:rsidP="35CEDDA0">
            <w:pPr>
              <w:pStyle w:val="1"/>
              <w:numPr>
                <w:ilvl w:val="0"/>
                <w:numId w:val="5"/>
              </w:numPr>
              <w:outlineLvl w:val="0"/>
              <w:rPr>
                <w:bCs/>
              </w:rPr>
            </w:pPr>
            <w:r w:rsidRPr="11AF5CFA">
              <w:rPr>
                <w:lang w:val="en-US"/>
              </w:rPr>
              <w:t>The project</w:t>
            </w:r>
          </w:p>
        </w:tc>
      </w:tr>
    </w:tbl>
    <w:p w14:paraId="2CD7AD0D" w14:textId="2F3B6319" w:rsidR="005E088C" w:rsidRPr="00565B06" w:rsidRDefault="10FF06D6" w:rsidP="11AF5CFA">
      <w:pPr>
        <w:pStyle w:val="2"/>
        <w:rPr>
          <w:color w:val="404040" w:themeColor="text1" w:themeTint="BF"/>
          <w:lang w:val="en-US"/>
        </w:rPr>
      </w:pPr>
      <w:r w:rsidRPr="11AF5CFA">
        <w:rPr>
          <w:lang w:val="en-US"/>
        </w:rPr>
        <w:t>Fi</w:t>
      </w:r>
      <w:r w:rsidR="7453C0EC" w:rsidRPr="11AF5CFA">
        <w:rPr>
          <w:lang w:val="en-US"/>
        </w:rPr>
        <w:t>r</w:t>
      </w:r>
      <w:r w:rsidRPr="11AF5CFA">
        <w:rPr>
          <w:lang w:val="en-US"/>
        </w:rPr>
        <w:t>st stage of realization</w:t>
      </w:r>
      <w:r w:rsidR="1516214B" w:rsidRPr="11AF5CFA">
        <w:rPr>
          <w:lang w:val="en-US"/>
        </w:rPr>
        <w:t>|</w:t>
      </w:r>
      <w:r w:rsidR="1516214B" w:rsidRPr="11AF5CFA">
        <w:rPr>
          <w:color w:val="404040" w:themeColor="text1" w:themeTint="BF"/>
          <w:lang w:val="en-US"/>
        </w:rPr>
        <w:t xml:space="preserve"> </w:t>
      </w:r>
      <w:proofErr w:type="gramStart"/>
      <w:r w:rsidR="5ABFED8E" w:rsidRPr="11AF5CFA">
        <w:rPr>
          <w:color w:val="404040" w:themeColor="text1" w:themeTint="BF"/>
          <w:lang w:val="en-US"/>
        </w:rPr>
        <w:t>The</w:t>
      </w:r>
      <w:proofErr w:type="gramEnd"/>
      <w:r w:rsidR="5ABFED8E" w:rsidRPr="11AF5CFA">
        <w:rPr>
          <w:color w:val="404040" w:themeColor="text1" w:themeTint="BF"/>
          <w:lang w:val="en-US"/>
        </w:rPr>
        <w:t xml:space="preserve"> imagining of the project</w:t>
      </w:r>
    </w:p>
    <w:p w14:paraId="78D65E08" w14:textId="1FEED6B1" w:rsidR="4B0478E3" w:rsidRDefault="4B0478E3" w:rsidP="11AF5CFA">
      <w:pPr>
        <w:pStyle w:val="2"/>
        <w:rPr>
          <w:rFonts w:ascii="Calibri" w:hAnsi="Calibri"/>
          <w:b w:val="0"/>
          <w:color w:val="404040" w:themeColor="text1" w:themeTint="BF"/>
          <w:lang w:val="en-US"/>
        </w:rPr>
      </w:pPr>
      <w:r w:rsidRPr="11AF5CFA">
        <w:rPr>
          <w:rFonts w:ascii="Calibri" w:hAnsi="Calibri"/>
          <w:b w:val="0"/>
          <w:color w:val="595959" w:themeColor="text1" w:themeTint="A6"/>
          <w:lang w:val="en-US"/>
        </w:rPr>
        <w:t>First we thought about the idea of the project</w:t>
      </w:r>
      <w:r w:rsidR="03C6F9D3" w:rsidRPr="11AF5CFA">
        <w:rPr>
          <w:rFonts w:ascii="Calibri" w:hAnsi="Calibri"/>
          <w:b w:val="0"/>
          <w:color w:val="595959" w:themeColor="text1" w:themeTint="A6"/>
          <w:lang w:val="en-US"/>
        </w:rPr>
        <w:t>, the roles and who will do what.</w:t>
      </w:r>
    </w:p>
    <w:p w14:paraId="022303BB" w14:textId="1FE369E4" w:rsidR="11AF5CFA" w:rsidRDefault="11AF5CFA" w:rsidP="11AF5CFA">
      <w:pPr>
        <w:pStyle w:val="2"/>
        <w:rPr>
          <w:rFonts w:ascii="Calibri" w:hAnsi="Calibri"/>
          <w:bCs/>
          <w:lang w:val="en-US"/>
        </w:rPr>
      </w:pPr>
    </w:p>
    <w:p w14:paraId="09125D4F" w14:textId="54881F7E" w:rsidR="005E088C" w:rsidRPr="00565B06" w:rsidRDefault="5613CE0B" w:rsidP="11AF5CFA">
      <w:pPr>
        <w:pStyle w:val="2"/>
        <w:rPr>
          <w:rStyle w:val="af3"/>
          <w:lang w:val="en-US"/>
        </w:rPr>
      </w:pPr>
      <w:r w:rsidRPr="11AF5CFA">
        <w:rPr>
          <w:lang w:val="en-US"/>
        </w:rPr>
        <w:t>Second stage of realization</w:t>
      </w:r>
      <w:r w:rsidR="1516214B" w:rsidRPr="11AF5CFA">
        <w:rPr>
          <w:lang w:val="en-US" w:bidi="bg-BG"/>
        </w:rPr>
        <w:t xml:space="preserve"> | </w:t>
      </w:r>
      <w:proofErr w:type="gramStart"/>
      <w:r w:rsidR="0E32C1D1" w:rsidRPr="11AF5CFA">
        <w:rPr>
          <w:rStyle w:val="af3"/>
          <w:lang w:val="en-US"/>
        </w:rPr>
        <w:t>The</w:t>
      </w:r>
      <w:proofErr w:type="gramEnd"/>
      <w:r w:rsidR="0E32C1D1" w:rsidRPr="11AF5CFA">
        <w:rPr>
          <w:rStyle w:val="af3"/>
          <w:lang w:val="en-US"/>
        </w:rPr>
        <w:t xml:space="preserve"> start of the project</w:t>
      </w:r>
    </w:p>
    <w:p w14:paraId="04EB9AF8" w14:textId="497BC69A" w:rsidR="0CC2FB72" w:rsidRDefault="0CC2FB72" w:rsidP="11AF5CFA">
      <w:pPr>
        <w:pStyle w:val="2"/>
        <w:rPr>
          <w:rStyle w:val="af3"/>
          <w:rFonts w:ascii="Calibri" w:hAnsi="Calibri"/>
          <w:b w:val="0"/>
          <w:color w:val="595959" w:themeColor="text1" w:themeTint="A6"/>
          <w:lang w:val="en-US"/>
        </w:rPr>
      </w:pPr>
      <w:r w:rsidRPr="11AF5CFA">
        <w:rPr>
          <w:rStyle w:val="af3"/>
          <w:rFonts w:ascii="Calibri" w:hAnsi="Calibri"/>
          <w:b w:val="0"/>
          <w:color w:val="595959" w:themeColor="text1" w:themeTint="A6"/>
          <w:lang w:val="en-US"/>
        </w:rPr>
        <w:t xml:space="preserve">Everyone started working on their part and </w:t>
      </w:r>
      <w:r w:rsidR="309CB77E" w:rsidRPr="11AF5CFA">
        <w:rPr>
          <w:rStyle w:val="af3"/>
          <w:rFonts w:ascii="Calibri" w:hAnsi="Calibri"/>
          <w:b w:val="0"/>
          <w:color w:val="595959" w:themeColor="text1" w:themeTint="A6"/>
          <w:lang w:val="en-US"/>
        </w:rPr>
        <w:t>consulted with the others of the team</w:t>
      </w:r>
      <w:r w:rsidR="404CED11" w:rsidRPr="11AF5CFA">
        <w:rPr>
          <w:rStyle w:val="af3"/>
          <w:rFonts w:ascii="Calibri" w:hAnsi="Calibri"/>
          <w:b w:val="0"/>
          <w:color w:val="595959" w:themeColor="text1" w:themeTint="A6"/>
          <w:lang w:val="en-US"/>
        </w:rPr>
        <w:t>.</w:t>
      </w:r>
    </w:p>
    <w:p w14:paraId="10C541FD" w14:textId="31380548" w:rsidR="11AF5CFA" w:rsidRDefault="11AF5CFA" w:rsidP="11AF5CFA">
      <w:pPr>
        <w:pStyle w:val="2"/>
        <w:rPr>
          <w:rStyle w:val="af3"/>
          <w:rFonts w:ascii="Calibri" w:hAnsi="Calibri"/>
          <w:bCs/>
          <w:color w:val="77448B" w:themeColor="accent1"/>
          <w:lang w:val="en-US"/>
        </w:rPr>
      </w:pPr>
    </w:p>
    <w:p w14:paraId="34A734BC" w14:textId="4FD817E1" w:rsidR="2A66EA49" w:rsidRDefault="2A66EA49" w:rsidP="11AF5CFA">
      <w:pPr>
        <w:pStyle w:val="2"/>
        <w:rPr>
          <w:rStyle w:val="af3"/>
          <w:lang w:val="en-US" w:bidi="bg-BG"/>
        </w:rPr>
      </w:pPr>
      <w:r w:rsidRPr="11AF5CFA">
        <w:rPr>
          <w:lang w:val="en-US"/>
        </w:rPr>
        <w:t xml:space="preserve">Third stage of realization| </w:t>
      </w:r>
      <w:r w:rsidR="013044AD" w:rsidRPr="11AF5CFA">
        <w:rPr>
          <w:rStyle w:val="af3"/>
          <w:lang w:val="en-US" w:bidi="bg-BG"/>
        </w:rPr>
        <w:t>Last final touches</w:t>
      </w:r>
    </w:p>
    <w:p w14:paraId="209FB5E7" w14:textId="37298D76" w:rsidR="016CFB98" w:rsidRDefault="016CFB98" w:rsidP="11AF5CFA">
      <w:pPr>
        <w:pStyle w:val="2"/>
        <w:rPr>
          <w:b w:val="0"/>
          <w:color w:val="595959" w:themeColor="text1" w:themeTint="A6"/>
          <w:lang w:val="en-US"/>
        </w:rPr>
      </w:pPr>
      <w:r w:rsidRPr="11AF5CFA">
        <w:rPr>
          <w:b w:val="0"/>
          <w:color w:val="595959" w:themeColor="text1" w:themeTint="A6"/>
          <w:lang w:val="en-US"/>
        </w:rPr>
        <w:t>The last but one step was to watch carefully everythin</w:t>
      </w:r>
      <w:r w:rsidR="6C8B6712" w:rsidRPr="11AF5CFA">
        <w:rPr>
          <w:b w:val="0"/>
          <w:color w:val="595959" w:themeColor="text1" w:themeTint="A6"/>
          <w:lang w:val="en-US"/>
        </w:rPr>
        <w:t>g</w:t>
      </w:r>
      <w:r w:rsidRPr="11AF5CFA">
        <w:rPr>
          <w:b w:val="0"/>
          <w:color w:val="595959" w:themeColor="text1" w:themeTint="A6"/>
          <w:lang w:val="en-US"/>
        </w:rPr>
        <w:t xml:space="preserve"> in details and think </w:t>
      </w:r>
      <w:r w:rsidR="75A83313" w:rsidRPr="11AF5CFA">
        <w:rPr>
          <w:b w:val="0"/>
          <w:color w:val="595959" w:themeColor="text1" w:themeTint="A6"/>
          <w:lang w:val="en-US"/>
        </w:rPr>
        <w:t>if it is okay to leave it like that</w:t>
      </w:r>
      <w:r w:rsidR="30198315" w:rsidRPr="11AF5CFA">
        <w:rPr>
          <w:b w:val="0"/>
          <w:color w:val="595959" w:themeColor="text1" w:themeTint="A6"/>
          <w:lang w:val="en-US"/>
        </w:rPr>
        <w:t>.</w:t>
      </w:r>
    </w:p>
    <w:p w14:paraId="77E7EE11" w14:textId="13BA1006" w:rsidR="11AF5CFA" w:rsidRDefault="11AF5CFA" w:rsidP="11AF5CFA">
      <w:pPr>
        <w:pStyle w:val="2"/>
        <w:rPr>
          <w:rFonts w:ascii="Calibri" w:hAnsi="Calibri"/>
          <w:bCs/>
          <w:lang w:val="en-US"/>
        </w:rPr>
      </w:pPr>
    </w:p>
    <w:p w14:paraId="2054C190" w14:textId="4323B5F0" w:rsidR="2A66EA49" w:rsidRDefault="2A66EA49" w:rsidP="506EACDF">
      <w:pPr>
        <w:pStyle w:val="2"/>
        <w:rPr>
          <w:rStyle w:val="af3"/>
          <w:lang w:val="en-US" w:bidi="bg-BG"/>
        </w:rPr>
      </w:pPr>
      <w:r w:rsidRPr="506EACDF">
        <w:rPr>
          <w:lang w:val="en-US"/>
        </w:rPr>
        <w:t xml:space="preserve">Fourth stage of realization | </w:t>
      </w:r>
      <w:proofErr w:type="gramStart"/>
      <w:r w:rsidR="6A1A2F07" w:rsidRPr="506EACDF">
        <w:rPr>
          <w:rStyle w:val="af3"/>
          <w:lang w:val="en-US" w:bidi="bg-BG"/>
        </w:rPr>
        <w:t>The</w:t>
      </w:r>
      <w:proofErr w:type="gramEnd"/>
      <w:r w:rsidR="6A1A2F07" w:rsidRPr="506EACDF">
        <w:rPr>
          <w:rStyle w:val="af3"/>
          <w:lang w:val="en-US" w:bidi="bg-BG"/>
        </w:rPr>
        <w:t xml:space="preserve"> </w:t>
      </w:r>
      <w:r w:rsidR="0FE6EE1B" w:rsidRPr="506EACDF">
        <w:rPr>
          <w:rStyle w:val="af3"/>
          <w:lang w:val="en-US" w:bidi="bg-BG"/>
        </w:rPr>
        <w:t>final</w:t>
      </w:r>
      <w:r w:rsidR="6A1A2F07" w:rsidRPr="506EACDF">
        <w:rPr>
          <w:rStyle w:val="af3"/>
          <w:lang w:val="en-US" w:bidi="bg-BG"/>
        </w:rPr>
        <w:t xml:space="preserve"> project</w:t>
      </w:r>
    </w:p>
    <w:p w14:paraId="1907749C" w14:textId="221E9B43" w:rsidR="1CC9780C" w:rsidRDefault="1CC9780C" w:rsidP="506EACDF">
      <w:pPr>
        <w:pStyle w:val="2"/>
        <w:rPr>
          <w:rStyle w:val="af3"/>
          <w:rFonts w:ascii="Calibri" w:hAnsi="Calibri"/>
          <w:b w:val="0"/>
          <w:color w:val="000000" w:themeColor="text1"/>
          <w:lang w:val="en-US" w:bidi="bg-BG"/>
        </w:rPr>
      </w:pPr>
      <w:r w:rsidRPr="506EACDF">
        <w:rPr>
          <w:rStyle w:val="af3"/>
          <w:rFonts w:ascii="Calibri" w:hAnsi="Calibri"/>
          <w:b w:val="0"/>
          <w:color w:val="000000" w:themeColor="text1"/>
          <w:lang w:val="en-US" w:bidi="bg-BG"/>
        </w:rPr>
        <w:t>And the last step was the final and done project</w:t>
      </w:r>
      <w:r w:rsidR="32D2BA15" w:rsidRPr="506EACDF">
        <w:rPr>
          <w:rStyle w:val="af3"/>
          <w:rFonts w:ascii="Calibri" w:hAnsi="Calibri"/>
          <w:b w:val="0"/>
          <w:color w:val="000000" w:themeColor="text1"/>
          <w:lang w:val="en-US" w:bidi="bg-BG"/>
        </w:rPr>
        <w:t>.</w:t>
      </w:r>
    </w:p>
    <w:p w14:paraId="41DE38FB" w14:textId="73EBDE03" w:rsidR="506EACDF" w:rsidRDefault="506EACDF" w:rsidP="506EACDF">
      <w:pPr>
        <w:pStyle w:val="2"/>
        <w:rPr>
          <w:rStyle w:val="af3"/>
          <w:rFonts w:ascii="Calibri" w:hAnsi="Calibri"/>
          <w:bCs/>
          <w:color w:val="77448B" w:themeColor="accent1"/>
          <w:lang w:val="en-US" w:bidi="bg-BG"/>
        </w:rPr>
      </w:pPr>
    </w:p>
    <w:p w14:paraId="3DD1C93E" w14:textId="0A896F3C" w:rsidR="506EACDF" w:rsidRDefault="506EACDF" w:rsidP="506EACDF">
      <w:pPr>
        <w:pStyle w:val="2"/>
        <w:rPr>
          <w:rStyle w:val="af3"/>
          <w:rFonts w:ascii="Calibri" w:hAnsi="Calibri"/>
          <w:bCs/>
          <w:color w:val="77448B" w:themeColor="accent1"/>
          <w:lang w:val="en-US" w:bidi="bg-BG"/>
        </w:rPr>
      </w:pPr>
    </w:p>
    <w:p w14:paraId="7033A262" w14:textId="60A1C011" w:rsidR="11AF5CFA" w:rsidRDefault="11AF5CFA" w:rsidP="11AF5CFA">
      <w:pPr>
        <w:pStyle w:val="2"/>
        <w:rPr>
          <w:rStyle w:val="af3"/>
          <w:rFonts w:ascii="Calibri" w:hAnsi="Calibri"/>
          <w:bCs/>
          <w:color w:val="77448B" w:themeColor="accent1"/>
          <w:lang w:bidi="bg-BG"/>
        </w:rPr>
      </w:pPr>
    </w:p>
    <w:p w14:paraId="73937F8B" w14:textId="77777777" w:rsidR="00C06D80" w:rsidRDefault="00C06D80"/>
    <w:p w14:paraId="07459A49" w14:textId="77777777" w:rsidR="00C06D80" w:rsidRDefault="00C06D80"/>
    <w:p w14:paraId="73E2E2D7" w14:textId="77777777" w:rsidR="00C06D80" w:rsidRDefault="00C06D80"/>
    <w:p w14:paraId="4AA00BCB" w14:textId="77777777" w:rsidR="00C06D80" w:rsidRDefault="00C06D80"/>
    <w:p w14:paraId="5C2B914A" w14:textId="77777777" w:rsidR="00C06D80" w:rsidRDefault="00C06D80"/>
    <w:p w14:paraId="3B65A9B8" w14:textId="77777777" w:rsidR="00C06D80" w:rsidRDefault="00C06D80"/>
    <w:p w14:paraId="4046FA51" w14:textId="77777777" w:rsidR="00C06D80" w:rsidRDefault="00C06D80"/>
    <w:p w14:paraId="0B5608C7" w14:textId="77777777" w:rsidR="00C06D80" w:rsidRDefault="00C06D80"/>
    <w:p w14:paraId="2C646984" w14:textId="77777777" w:rsidR="00C06D80" w:rsidRDefault="00C06D80"/>
    <w:p w14:paraId="1DDD52BC" w14:textId="77777777" w:rsidR="00C06D80" w:rsidRDefault="00C06D80"/>
    <w:p w14:paraId="142177ED" w14:textId="77777777" w:rsidR="00C06D80" w:rsidRDefault="00C06D80"/>
    <w:p w14:paraId="7AB80F6B" w14:textId="77777777" w:rsidR="00C06D80" w:rsidRDefault="00C06D80"/>
    <w:p w14:paraId="34322383" w14:textId="77777777" w:rsidR="00C06D80" w:rsidRDefault="00C06D80"/>
    <w:p w14:paraId="60305EDF" w14:textId="77777777" w:rsidR="00C06D80" w:rsidRDefault="00C06D80"/>
    <w:p w14:paraId="42443300" w14:textId="67BF5DD4" w:rsidR="00C06D80" w:rsidRDefault="11AF5CFA">
      <w:r>
        <w:br w:type="page"/>
      </w:r>
    </w:p>
    <w:tbl>
      <w:tblPr>
        <w:tblStyle w:val="aa"/>
        <w:tblW w:w="3222" w:type="dxa"/>
        <w:tblInd w:w="-720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648"/>
        <w:gridCol w:w="2505"/>
        <w:gridCol w:w="4075"/>
      </w:tblGrid>
      <w:tr w:rsidR="00143224" w:rsidRPr="00565B06" w14:paraId="0B99B724" w14:textId="77777777" w:rsidTr="506EACDF">
        <w:trPr>
          <w:gridAfter w:val="1"/>
          <w:wAfter w:w="5790" w:type="dxa"/>
        </w:trPr>
        <w:tc>
          <w:tcPr>
            <w:tcW w:w="717" w:type="dxa"/>
            <w:tcMar>
              <w:right w:w="216" w:type="dxa"/>
            </w:tcMar>
            <w:vAlign w:val="bottom"/>
          </w:tcPr>
          <w:p w14:paraId="5DAD1309" w14:textId="77777777" w:rsidR="00143224" w:rsidRPr="00565B06" w:rsidRDefault="00075B13" w:rsidP="00075B13">
            <w:pPr>
              <w:pStyle w:val="affa"/>
            </w:pPr>
            <w:r w:rsidRPr="00565B06">
              <w:rPr>
                <w:noProof/>
                <w:lang w:val="en-US"/>
              </w:rPr>
              <w:lastRenderedPageBreak/>
              <mc:AlternateContent>
                <mc:Choice Requires="wpg">
                  <w:drawing>
                    <wp:inline distT="0" distB="0" distL="0" distR="0" wp14:anchorId="5A73892E" wp14:editId="1D629EE7">
                      <wp:extent cx="274320" cy="274320"/>
                      <wp:effectExtent l="0" t="0" r="0" b="0"/>
                      <wp:docPr id="24" name="Икона на умения в кръгче" descr="Икона на умения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Кръгче на икона на умения" descr="Кръгче на икона на умения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Символ на икона на умения – част 1" descr="Символ на икона на умения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Символ на икона на умения – част 2" descr="Символ на икона на умения – част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Символ на икона на умения – част 3" descr="Символ на икона на умения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Символ на икона на умения – част 4" descr="Символ на икона на умения – част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B8741" id="Икона на умения в кръгче" o:spid="_x0000_s1026" alt="Икона на умения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">
                      <v:shape id="Кръгче на икона на умения" o:spid="_x0000_s1027" alt="Кръгче на икона на умения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умения – част 1" o:spid="_x0000_s1028" alt="Символ на икона на умения – част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Символ на икона на умения – част 2" o:spid="_x0000_s1029" alt="Символ на икона на умения – част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Символ на икона на умения – част 3" o:spid="_x0000_s1030" alt="Символ на икона на умения – част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Символ на икона на умения – част 4" o:spid="_x0000_s1031" alt="Символ на икона на умения – част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5" w:type="dxa"/>
          </w:tcPr>
          <w:p w14:paraId="53C0195C" w14:textId="3DB51441" w:rsidR="00143224" w:rsidRPr="00565B06" w:rsidRDefault="316CD4DC" w:rsidP="11AF5CFA">
            <w:pPr>
              <w:pStyle w:val="1"/>
              <w:numPr>
                <w:ilvl w:val="0"/>
                <w:numId w:val="5"/>
              </w:numPr>
              <w:outlineLvl w:val="0"/>
              <w:rPr>
                <w:bCs/>
                <w:lang w:val="en-US"/>
              </w:rPr>
            </w:pPr>
            <w:r w:rsidRPr="506EACDF">
              <w:rPr>
                <w:lang w:val="en-US"/>
              </w:rPr>
              <w:t>Function</w:t>
            </w:r>
          </w:p>
        </w:tc>
      </w:tr>
      <w:tr w:rsidR="00AC7C34" w:rsidRPr="00565B06" w14:paraId="279B202E" w14:textId="77777777" w:rsidTr="506EAC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33FDE18E" w14:textId="77777777" w:rsidR="00AC7C34" w:rsidRPr="00565B06" w:rsidRDefault="00075B13" w:rsidP="00075B13">
            <w:pPr>
              <w:pStyle w:val="affa"/>
            </w:pPr>
            <w:r w:rsidRPr="00565B06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6B76BAB0" wp14:editId="44E4E9AC">
                      <wp:extent cx="274320" cy="274320"/>
                      <wp:effectExtent l="0" t="0" r="0" b="0"/>
                      <wp:docPr id="46" name="Икона на дейности в кръгче" descr="Икона на дейнос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039987" id="Икона на дейности в кръгче" o:spid="_x0000_s1026" alt="Икона на дейности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+bNQqw0RAAAKegAADgAAAAAAAAAAAAAAAAAuAgAAZHJzL2Uyb0RvYy54bWxQSwEC&#10;LQAUAAYACAAAACEAGGrsh9kAAAADAQAADwAAAAAAAAAAAAAAAABnEwAAZHJzL2Rvd25yZXYueG1s&#10;UEsFBgAAAAAEAAQA8wAAAG0UAAAAAA==&#10;">
                      <v:shape id="Кръгче на икона на дейности" o:spid="_x0000_s1027" alt="Кръгче на икона на дейности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o:spid="_x0000_s1028" alt="Символ на икона на дейности – част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o:spid="_x0000_s1029" alt="Символ на икона на дейности – част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o:spid="_x0000_s1030" alt="Символ на икона на дейности – част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2"/>
          </w:tcPr>
          <w:p w14:paraId="6377EAEF" w14:textId="632123F7" w:rsidR="11AF5CFA" w:rsidRDefault="11AF5CFA" w:rsidP="11AF5CFA">
            <w:pPr>
              <w:pStyle w:val="1"/>
              <w:outlineLvl w:val="0"/>
              <w:rPr>
                <w:bCs/>
                <w:smallCaps/>
                <w:color w:val="auto"/>
                <w:sz w:val="36"/>
                <w:szCs w:val="36"/>
                <w:lang w:val="en-US"/>
              </w:rPr>
            </w:pPr>
          </w:p>
          <w:tbl>
            <w:tblPr>
              <w:tblStyle w:val="61"/>
              <w:tblW w:w="0" w:type="auto"/>
              <w:tblBorders>
                <w:top w:val="single" w:sz="18" w:space="0" w:color="B184C3" w:themeColor="accent1" w:themeTint="99"/>
                <w:left w:val="single" w:sz="18" w:space="0" w:color="B184C3" w:themeColor="accent1" w:themeTint="99"/>
                <w:bottom w:val="single" w:sz="18" w:space="0" w:color="B184C3" w:themeColor="accent1" w:themeTint="99"/>
                <w:right w:val="single" w:sz="18" w:space="0" w:color="B184C3" w:themeColor="accent1" w:themeTint="99"/>
                <w:insideH w:val="single" w:sz="18" w:space="0" w:color="B184C3" w:themeColor="accent1" w:themeTint="99"/>
                <w:insideV w:val="single" w:sz="18" w:space="0" w:color="B184C3" w:themeColor="accent1" w:themeTint="99"/>
              </w:tblBorders>
              <w:tblLook w:val="0620" w:firstRow="1" w:lastRow="0" w:firstColumn="0" w:lastColumn="0" w:noHBand="1" w:noVBand="1"/>
            </w:tblPr>
            <w:tblGrid>
              <w:gridCol w:w="5047"/>
              <w:gridCol w:w="1487"/>
            </w:tblGrid>
            <w:tr w:rsidR="11AF5CFA" w14:paraId="5C6953DA" w14:textId="77777777" w:rsidTr="00C06D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10"/>
              </w:trPr>
              <w:tc>
                <w:tcPr>
                  <w:tcW w:w="5047" w:type="dxa"/>
                  <w:tcBorders>
                    <w:bottom w:val="none" w:sz="0" w:space="0" w:color="auto"/>
                  </w:tcBorders>
                </w:tcPr>
                <w:p w14:paraId="3212DD95" w14:textId="43AFFA46" w:rsidR="20C77D71" w:rsidRDefault="20C77D71" w:rsidP="11AF5CFA">
                  <w:pPr>
                    <w:pStyle w:val="1"/>
                    <w:outlineLvl w:val="0"/>
                    <w:rPr>
                      <w:b/>
                      <w:caps w:val="0"/>
                      <w:color w:val="auto"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11AF5CFA">
                    <w:rPr>
                      <w:b/>
                      <w:caps w:val="0"/>
                      <w:color w:val="auto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proofErr w:type="gramEnd"/>
                  <w:r w:rsidRPr="11AF5CFA">
                    <w:rPr>
                      <w:b/>
                      <w:caps w:val="0"/>
                      <w:color w:val="auto"/>
                      <w:sz w:val="18"/>
                      <w:szCs w:val="18"/>
                      <w:lang w:val="en-US"/>
                    </w:rPr>
                    <w:t xml:space="preserve"> &lt;&lt; "===================================================== \n";</w:t>
                  </w:r>
                </w:p>
                <w:p w14:paraId="4FFDDC64" w14:textId="5B7B187B" w:rsidR="20C77D71" w:rsidRDefault="20C77D71" w:rsidP="11AF5CFA">
                  <w:pPr>
                    <w:pStyle w:val="1"/>
                    <w:outlineLvl w:val="0"/>
                    <w:rPr>
                      <w:rFonts w:ascii="Calibri" w:hAnsi="Calibri"/>
                      <w:bCs w:val="0"/>
                      <w:color w:val="auto"/>
                      <w:lang w:val="en-US"/>
                    </w:rPr>
                  </w:pPr>
                  <w:proofErr w:type="spellStart"/>
                  <w:proofErr w:type="gramStart"/>
                  <w:r w:rsidRPr="11AF5CFA">
                    <w:rPr>
                      <w:b/>
                      <w:caps w:val="0"/>
                      <w:color w:val="auto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proofErr w:type="gramEnd"/>
                  <w:r w:rsidRPr="11AF5CFA">
                    <w:rPr>
                      <w:b/>
                      <w:caps w:val="0"/>
                      <w:color w:val="auto"/>
                      <w:sz w:val="18"/>
                      <w:szCs w:val="18"/>
                      <w:lang w:val="en-US"/>
                    </w:rPr>
                    <w:t xml:space="preserve"> &lt;&lt; " \t\</w:t>
                  </w:r>
                  <w:r w:rsidR="00C06D80">
                    <w:rPr>
                      <w:b/>
                      <w:caps w:val="0"/>
                      <w:color w:val="auto"/>
                      <w:sz w:val="18"/>
                      <w:szCs w:val="18"/>
                      <w:lang w:val="en-US"/>
                    </w:rPr>
                    <w:t>Logic Game Project</w:t>
                  </w:r>
                  <w:r w:rsidRPr="11AF5CFA">
                    <w:rPr>
                      <w:b/>
                      <w:caps w:val="0"/>
                      <w:color w:val="auto"/>
                      <w:sz w:val="18"/>
                      <w:szCs w:val="18"/>
                      <w:lang w:val="en-US"/>
                    </w:rPr>
                    <w:t>\t \n ";</w:t>
                  </w:r>
                </w:p>
                <w:p w14:paraId="39CC4074" w14:textId="28AD3F6B" w:rsidR="20C77D71" w:rsidRDefault="20C77D71" w:rsidP="11AF5CFA">
                  <w:pPr>
                    <w:pStyle w:val="1"/>
                    <w:outlineLvl w:val="0"/>
                    <w:rPr>
                      <w:rFonts w:ascii="Calibri" w:hAnsi="Calibri"/>
                      <w:bCs w:val="0"/>
                      <w:color w:val="auto"/>
                      <w:lang w:val="en-US"/>
                    </w:rPr>
                  </w:pPr>
                  <w:proofErr w:type="spellStart"/>
                  <w:proofErr w:type="gramStart"/>
                  <w:r w:rsidRPr="11AF5CFA">
                    <w:rPr>
                      <w:b/>
                      <w:caps w:val="0"/>
                      <w:color w:val="auto"/>
                      <w:sz w:val="18"/>
                      <w:szCs w:val="18"/>
                      <w:lang w:val="en-US"/>
                    </w:rPr>
                    <w:t>cout</w:t>
                  </w:r>
                  <w:proofErr w:type="spellEnd"/>
                  <w:proofErr w:type="gramEnd"/>
                  <w:r w:rsidRPr="11AF5CFA">
                    <w:rPr>
                      <w:b/>
                      <w:caps w:val="0"/>
                      <w:color w:val="auto"/>
                      <w:sz w:val="18"/>
                      <w:szCs w:val="18"/>
                      <w:lang w:val="en-US"/>
                    </w:rPr>
                    <w:t xml:space="preserve"> &lt;&lt; "===================================================== \n";</w:t>
                  </w:r>
                </w:p>
              </w:tc>
              <w:tc>
                <w:tcPr>
                  <w:tcW w:w="1487" w:type="dxa"/>
                  <w:tcBorders>
                    <w:bottom w:val="none" w:sz="0" w:space="0" w:color="auto"/>
                  </w:tcBorders>
                </w:tcPr>
                <w:p w14:paraId="442B6E39" w14:textId="627A082D" w:rsidR="20C77D71" w:rsidRDefault="20C77D71" w:rsidP="11AF5CFA">
                  <w:pPr>
                    <w:pStyle w:val="1"/>
                    <w:spacing w:after="0"/>
                    <w:outlineLvl w:val="0"/>
                    <w:rPr>
                      <w:rFonts w:ascii="Calibri" w:hAnsi="Calibri"/>
                      <w:bCs w:val="0"/>
                      <w:color w:val="auto"/>
                      <w:sz w:val="48"/>
                      <w:szCs w:val="48"/>
                      <w:lang w:val="en-US"/>
                    </w:rPr>
                  </w:pPr>
                  <w:r w:rsidRPr="11AF5CFA">
                    <w:rPr>
                      <w:b/>
                      <w:caps w:val="0"/>
                      <w:color w:val="auto"/>
                      <w:sz w:val="24"/>
                      <w:szCs w:val="24"/>
                      <w:lang w:val="en-US"/>
                    </w:rPr>
                    <w:t>The title</w:t>
                  </w:r>
                </w:p>
              </w:tc>
            </w:tr>
            <w:tr w:rsidR="11AF5CFA" w14:paraId="75ED9941" w14:textId="77777777" w:rsidTr="00C06D80">
              <w:tc>
                <w:tcPr>
                  <w:tcW w:w="5047" w:type="dxa"/>
                </w:tcPr>
                <w:p w14:paraId="42149A64" w14:textId="23C0F286" w:rsidR="7435C66F" w:rsidRDefault="7435C66F" w:rsidP="11AF5CFA">
                  <w:pPr>
                    <w:pStyle w:val="1"/>
                    <w:outlineLvl w:val="0"/>
                    <w:rPr>
                      <w:rFonts w:ascii="Calibri" w:hAnsi="Calibri"/>
                      <w:bCs/>
                      <w:color w:val="auto"/>
                      <w:sz w:val="21"/>
                      <w:szCs w:val="21"/>
                      <w:lang w:val="en-US"/>
                    </w:rPr>
                  </w:pPr>
                  <w:proofErr w:type="gramStart"/>
                  <w:r w:rsidRPr="11AF5CFA">
                    <w:rPr>
                      <w:b w:val="0"/>
                      <w:caps w:val="0"/>
                      <w:color w:val="auto"/>
                      <w:sz w:val="21"/>
                      <w:szCs w:val="21"/>
                      <w:lang w:val="en-US"/>
                    </w:rPr>
                    <w:t>switch</w:t>
                  </w:r>
                  <w:proofErr w:type="gramEnd"/>
                  <w:r w:rsidRPr="11AF5CFA">
                    <w:rPr>
                      <w:b w:val="0"/>
                      <w:caps w:val="0"/>
                      <w:color w:val="auto"/>
                      <w:sz w:val="21"/>
                      <w:szCs w:val="21"/>
                      <w:lang w:val="en-US"/>
                    </w:rPr>
                    <w:t xml:space="preserve"> (op) {</w:t>
                  </w:r>
                </w:p>
              </w:tc>
              <w:tc>
                <w:tcPr>
                  <w:tcW w:w="1487" w:type="dxa"/>
                </w:tcPr>
                <w:p w14:paraId="0A3E2443" w14:textId="0BF99862" w:rsidR="7435C66F" w:rsidRDefault="7435C66F" w:rsidP="11AF5CFA">
                  <w:pPr>
                    <w:pStyle w:val="1"/>
                    <w:outlineLvl w:val="0"/>
                    <w:rPr>
                      <w:rFonts w:ascii="Calibri" w:hAnsi="Calibri"/>
                      <w:bCs/>
                      <w:color w:val="auto"/>
                      <w:sz w:val="44"/>
                      <w:szCs w:val="44"/>
                      <w:lang w:val="en-US"/>
                    </w:rPr>
                  </w:pPr>
                  <w:r w:rsidRPr="11AF5CFA">
                    <w:rPr>
                      <w:b w:val="0"/>
                      <w:caps w:val="0"/>
                      <w:color w:val="auto"/>
                      <w:sz w:val="24"/>
                      <w:szCs w:val="24"/>
                      <w:lang w:val="en-US"/>
                    </w:rPr>
                    <w:t>Here the program starts calculating</w:t>
                  </w:r>
                </w:p>
              </w:tc>
            </w:tr>
            <w:tr w:rsidR="11AF5CFA" w14:paraId="4B29F1C5" w14:textId="77777777" w:rsidTr="00C06D80">
              <w:trPr>
                <w:trHeight w:val="960"/>
              </w:trPr>
              <w:tc>
                <w:tcPr>
                  <w:tcW w:w="5047" w:type="dxa"/>
                </w:tcPr>
                <w:p w14:paraId="5A7882A4" w14:textId="0B71A87B" w:rsidR="53951158" w:rsidRDefault="53951158" w:rsidP="11AF5CFA">
                  <w:pPr>
                    <w:spacing w:line="285" w:lineRule="exact"/>
                  </w:pPr>
                  <w:proofErr w:type="spellStart"/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>cout</w:t>
                  </w:r>
                  <w:proofErr w:type="spellEnd"/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>
                    <w:rPr>
                      <w:rFonts w:ascii="Consolas" w:eastAsia="Consolas" w:hAnsi="Consolas" w:cs="Consolas"/>
                      <w:color w:val="A31515"/>
                      <w:sz w:val="21"/>
                      <w:szCs w:val="21"/>
                      <w:lang w:val="en-US"/>
                    </w:rPr>
                    <w:t>"End of Program.</w:t>
                  </w:r>
                  <w:r w:rsidRPr="11AF5CFA">
                    <w:rPr>
                      <w:rFonts w:ascii="Consolas" w:eastAsia="Consolas" w:hAnsi="Consolas" w:cs="Consolas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>
                    <w:rPr>
                      <w:rFonts w:ascii="Consolas" w:eastAsia="Consolas" w:hAnsi="Consolas" w:cs="Consolas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>;</w:t>
                  </w:r>
                </w:p>
                <w:p w14:paraId="2C9FC92A" w14:textId="13EDBE4B" w:rsidR="53951158" w:rsidRDefault="53951158" w:rsidP="11AF5CFA">
                  <w:pPr>
                    <w:spacing w:line="285" w:lineRule="exact"/>
                  </w:pPr>
                  <w:proofErr w:type="spellStart"/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>calcOn</w:t>
                  </w:r>
                  <w:proofErr w:type="spellEnd"/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 xml:space="preserve"> = </w:t>
                  </w:r>
                  <w:r w:rsidRPr="11AF5CFA">
                    <w:rPr>
                      <w:rFonts w:ascii="Consolas" w:eastAsia="Consolas" w:hAnsi="Consolas" w:cs="Consolas"/>
                      <w:color w:val="0000FF"/>
                      <w:sz w:val="21"/>
                      <w:szCs w:val="21"/>
                      <w:lang w:val="en-US"/>
                    </w:rPr>
                    <w:t>false</w:t>
                  </w:r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>;</w:t>
                  </w:r>
                </w:p>
                <w:p w14:paraId="32DC89F6" w14:textId="025301DF" w:rsidR="53951158" w:rsidRDefault="53951158" w:rsidP="11AF5CFA">
                  <w:pPr>
                    <w:spacing w:line="285" w:lineRule="exact"/>
                  </w:pPr>
                  <w:r w:rsidRPr="11AF5CFA">
                    <w:rPr>
                      <w:rFonts w:ascii="Consolas" w:eastAsia="Consolas" w:hAnsi="Consolas" w:cs="Consolas"/>
                      <w:color w:val="0000FF"/>
                      <w:sz w:val="21"/>
                      <w:szCs w:val="21"/>
                      <w:lang w:val="en-US"/>
                    </w:rPr>
                    <w:t>break</w:t>
                  </w:r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tcW w:w="1487" w:type="dxa"/>
                </w:tcPr>
                <w:p w14:paraId="00103772" w14:textId="38B20BD5" w:rsidR="53951158" w:rsidRDefault="53951158" w:rsidP="11AF5CFA">
                  <w:pPr>
                    <w:spacing w:line="285" w:lineRule="exact"/>
                    <w:rPr>
                      <w:rFonts w:ascii="Consolas" w:eastAsia="Consolas" w:hAnsi="Consolas" w:cs="Consolas"/>
                      <w:color w:val="auto"/>
                      <w:sz w:val="21"/>
                      <w:szCs w:val="21"/>
                      <w:lang w:val="en-US"/>
                    </w:rPr>
                  </w:pPr>
                  <w:r w:rsidRPr="11AF5CFA">
                    <w:rPr>
                      <w:rFonts w:ascii="Consolas" w:eastAsia="Consolas" w:hAnsi="Consolas" w:cs="Consolas"/>
                      <w:color w:val="auto"/>
                      <w:sz w:val="21"/>
                      <w:szCs w:val="21"/>
                      <w:lang w:val="en-US"/>
                    </w:rPr>
                    <w:t>The exit of the program</w:t>
                  </w:r>
                </w:p>
              </w:tc>
            </w:tr>
            <w:tr w:rsidR="11AF5CFA" w14:paraId="7100259F" w14:textId="77777777" w:rsidTr="00C06D80">
              <w:trPr>
                <w:trHeight w:val="300"/>
              </w:trPr>
              <w:tc>
                <w:tcPr>
                  <w:tcW w:w="5047" w:type="dxa"/>
                </w:tcPr>
                <w:p w14:paraId="40CC4CE4" w14:textId="40971926" w:rsidR="53951158" w:rsidRDefault="53951158" w:rsidP="11AF5CFA">
                  <w:pPr>
                    <w:spacing w:line="285" w:lineRule="exact"/>
                  </w:pPr>
                  <w:proofErr w:type="spellStart"/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>cout</w:t>
                  </w:r>
                  <w:proofErr w:type="spellEnd"/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 xml:space="preserve"> &lt;&lt; </w:t>
                  </w:r>
                  <w:r w:rsidRPr="11AF5CFA">
                    <w:rPr>
                      <w:rFonts w:ascii="Consolas" w:eastAsia="Consolas" w:hAnsi="Consolas" w:cs="Consolas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="00C06D80" w:rsidRPr="00C06D80">
                    <w:rPr>
                      <w:rFonts w:ascii="Consolas" w:eastAsia="Consolas" w:hAnsi="Consolas" w:cs="Consolas"/>
                      <w:color w:val="A31515"/>
                      <w:sz w:val="21"/>
                      <w:szCs w:val="21"/>
                      <w:lang w:val="en-US"/>
                    </w:rPr>
                    <w:t>To play the logic game you just have to...</w:t>
                  </w:r>
                  <w:r w:rsidRPr="11AF5CFA">
                    <w:rPr>
                      <w:rFonts w:ascii="Consolas" w:eastAsia="Consolas" w:hAnsi="Consolas" w:cs="Consolas"/>
                      <w:color w:val="A31515"/>
                      <w:sz w:val="21"/>
                      <w:szCs w:val="21"/>
                      <w:lang w:val="en-US"/>
                    </w:rPr>
                    <w:t>.</w:t>
                  </w:r>
                  <w:r w:rsidRPr="11AF5CFA">
                    <w:rPr>
                      <w:rFonts w:ascii="Consolas" w:eastAsia="Consolas" w:hAnsi="Consolas" w:cs="Consolas"/>
                      <w:color w:val="FF69B4"/>
                      <w:sz w:val="21"/>
                      <w:szCs w:val="21"/>
                      <w:lang w:val="en-US"/>
                    </w:rPr>
                    <w:t>\n</w:t>
                  </w:r>
                  <w:r w:rsidRPr="11AF5CFA">
                    <w:rPr>
                      <w:rFonts w:ascii="Consolas" w:eastAsia="Consolas" w:hAnsi="Consolas" w:cs="Consolas"/>
                      <w:color w:val="A31515"/>
                      <w:sz w:val="21"/>
                      <w:szCs w:val="21"/>
                      <w:lang w:val="en-US"/>
                    </w:rPr>
                    <w:t>"</w:t>
                  </w:r>
                  <w:r w:rsidRPr="11AF5CFA">
                    <w:rPr>
                      <w:rFonts w:ascii="Consolas" w:eastAsia="Consolas" w:hAnsi="Consolas" w:cs="Consolas"/>
                      <w:color w:val="000000" w:themeColor="text1"/>
                      <w:sz w:val="21"/>
                      <w:szCs w:val="21"/>
                      <w:lang w:val="en-US"/>
                    </w:rPr>
                    <w:t>;</w:t>
                  </w:r>
                </w:p>
              </w:tc>
              <w:tc>
                <w:tcPr>
                  <w:tcW w:w="1487" w:type="dxa"/>
                </w:tcPr>
                <w:p w14:paraId="5AC7A534" w14:textId="6F0469DF" w:rsidR="53951158" w:rsidRDefault="53951158" w:rsidP="11AF5CFA">
                  <w:pPr>
                    <w:spacing w:line="285" w:lineRule="exact"/>
                    <w:rPr>
                      <w:rFonts w:ascii="Consolas" w:eastAsia="Consolas" w:hAnsi="Consolas" w:cs="Consolas"/>
                      <w:color w:val="auto"/>
                      <w:sz w:val="21"/>
                      <w:szCs w:val="21"/>
                      <w:lang w:val="en-US"/>
                    </w:rPr>
                  </w:pPr>
                  <w:r w:rsidRPr="11AF5CFA">
                    <w:rPr>
                      <w:rFonts w:ascii="Consolas" w:eastAsia="Consolas" w:hAnsi="Consolas" w:cs="Consolas"/>
                      <w:color w:val="auto"/>
                      <w:sz w:val="21"/>
                      <w:szCs w:val="21"/>
                      <w:lang w:val="en-US"/>
                    </w:rPr>
                    <w:t>This is the guide for the application</w:t>
                  </w:r>
                </w:p>
              </w:tc>
            </w:tr>
          </w:tbl>
          <w:p w14:paraId="0AA7D880" w14:textId="3F0D80C2" w:rsidR="11AF5CFA" w:rsidRDefault="11AF5CFA" w:rsidP="11AF5CFA">
            <w:pPr>
              <w:pStyle w:val="1"/>
              <w:outlineLvl w:val="0"/>
              <w:rPr>
                <w:rFonts w:ascii="Calibri" w:hAnsi="Calibri"/>
                <w:bCs/>
                <w:smallCaps/>
                <w:lang w:val="en-US"/>
              </w:rPr>
            </w:pPr>
          </w:p>
          <w:p w14:paraId="2DC2DCBE" w14:textId="072490DC" w:rsidR="00AC7C34" w:rsidRPr="00565B06" w:rsidRDefault="4E6ED825" w:rsidP="35CEDDA0">
            <w:pPr>
              <w:pStyle w:val="1"/>
              <w:numPr>
                <w:ilvl w:val="0"/>
                <w:numId w:val="5"/>
              </w:numPr>
              <w:outlineLvl w:val="0"/>
              <w:rPr>
                <w:bCs/>
                <w:color w:val="000000" w:themeColor="text1"/>
              </w:rPr>
            </w:pPr>
            <w:r w:rsidRPr="506EACDF">
              <w:rPr>
                <w:bCs/>
                <w:smallCaps/>
                <w:color w:val="auto"/>
                <w:sz w:val="36"/>
                <w:szCs w:val="36"/>
                <w:lang w:val="en-US"/>
              </w:rPr>
              <w:t>Difficulties</w:t>
            </w:r>
            <w:r w:rsidRPr="506EACDF">
              <w:rPr>
                <w:bCs/>
                <w:smallCaps/>
                <w:color w:val="auto"/>
                <w:sz w:val="36"/>
                <w:szCs w:val="36"/>
                <w:lang w:val="en"/>
              </w:rPr>
              <w:t xml:space="preserve"> we encountered</w:t>
            </w:r>
          </w:p>
        </w:tc>
      </w:tr>
    </w:tbl>
    <w:tbl>
      <w:tblPr>
        <w:tblStyle w:val="61"/>
        <w:tblW w:w="0" w:type="auto"/>
        <w:tblBorders>
          <w:top w:val="single" w:sz="18" w:space="0" w:color="B184C3" w:themeColor="accent1" w:themeTint="99"/>
          <w:left w:val="single" w:sz="18" w:space="0" w:color="B184C3" w:themeColor="accent1" w:themeTint="99"/>
          <w:bottom w:val="single" w:sz="18" w:space="0" w:color="B184C3" w:themeColor="accent1" w:themeTint="99"/>
          <w:right w:val="single" w:sz="18" w:space="0" w:color="B184C3" w:themeColor="accent1" w:themeTint="99"/>
          <w:insideH w:val="single" w:sz="18" w:space="0" w:color="B184C3" w:themeColor="accent1" w:themeTint="99"/>
          <w:insideV w:val="single" w:sz="18" w:space="0" w:color="B184C3" w:themeColor="accent1" w:themeTint="99"/>
        </w:tblBorders>
        <w:tblLayout w:type="fixed"/>
        <w:tblLook w:val="06A0" w:firstRow="1" w:lastRow="0" w:firstColumn="1" w:lastColumn="0" w:noHBand="1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4148"/>
        <w:gridCol w:w="4148"/>
      </w:tblGrid>
      <w:tr w:rsidR="11AF5CFA" w14:paraId="68EE2DD9" w14:textId="77777777" w:rsidTr="5EF20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bottom w:val="none" w:sz="0" w:space="0" w:color="auto"/>
            </w:tcBorders>
          </w:tcPr>
          <w:p w14:paraId="0B68CFA1" w14:textId="14935DA6" w:rsidR="3B205F4C" w:rsidRDefault="3B205F4C" w:rsidP="11AF5CFA">
            <w:pPr>
              <w:rPr>
                <w:color w:val="auto"/>
                <w:sz w:val="32"/>
                <w:szCs w:val="32"/>
                <w:lang w:val="en-US" w:bidi="bg-BG"/>
              </w:rPr>
            </w:pPr>
            <w:r w:rsidRPr="11AF5CFA">
              <w:rPr>
                <w:b w:val="0"/>
                <w:bCs w:val="0"/>
                <w:color w:val="auto"/>
                <w:sz w:val="28"/>
                <w:szCs w:val="28"/>
                <w:lang w:val="en-US" w:bidi="bg-BG"/>
              </w:rPr>
              <w:t>Configuring the team</w:t>
            </w:r>
          </w:p>
        </w:tc>
        <w:tc>
          <w:tcPr>
            <w:tcW w:w="4148" w:type="dxa"/>
            <w:tcBorders>
              <w:bottom w:val="none" w:sz="0" w:space="0" w:color="auto"/>
            </w:tcBorders>
          </w:tcPr>
          <w:p w14:paraId="07CEAA34" w14:textId="7341A3D3" w:rsidR="6E6F44A3" w:rsidRDefault="000A471C" w:rsidP="11AF5C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  <w:lang w:bidi="bg-BG"/>
              </w:rPr>
            </w:pPr>
            <w:r>
              <w:rPr>
                <w:color w:val="auto"/>
                <w:sz w:val="28"/>
                <w:szCs w:val="28"/>
                <w:lang w:bidi="bg-BG"/>
              </w:rPr>
              <w:t>7</w:t>
            </w:r>
            <w:r w:rsidR="6E6F44A3" w:rsidRPr="11AF5CFA">
              <w:rPr>
                <w:color w:val="auto"/>
                <w:sz w:val="28"/>
                <w:szCs w:val="28"/>
                <w:lang w:bidi="bg-BG"/>
              </w:rPr>
              <w:t>/10</w:t>
            </w:r>
          </w:p>
        </w:tc>
      </w:tr>
      <w:tr w:rsidR="11AF5CFA" w14:paraId="3AE657E2" w14:textId="77777777" w:rsidTr="5EF20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CD3F73" w14:textId="354D5E14" w:rsidR="3B205F4C" w:rsidRDefault="3B205F4C" w:rsidP="11AF5CFA">
            <w:pPr>
              <w:rPr>
                <w:color w:val="auto"/>
                <w:sz w:val="28"/>
                <w:szCs w:val="28"/>
                <w:lang w:val="en-US" w:bidi="bg-BG"/>
              </w:rPr>
            </w:pPr>
            <w:r w:rsidRPr="11AF5CFA">
              <w:rPr>
                <w:color w:val="auto"/>
                <w:sz w:val="28"/>
                <w:szCs w:val="28"/>
                <w:lang w:val="en-US" w:bidi="bg-BG"/>
              </w:rPr>
              <w:t>Making the code</w:t>
            </w:r>
          </w:p>
        </w:tc>
        <w:tc>
          <w:tcPr>
            <w:tcW w:w="4148" w:type="dxa"/>
          </w:tcPr>
          <w:p w14:paraId="08B93F16" w14:textId="4EDFDE99" w:rsidR="386A29AF" w:rsidRDefault="000A471C" w:rsidP="11AF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lang w:bidi="bg-BG"/>
              </w:rPr>
            </w:pPr>
            <w:r>
              <w:rPr>
                <w:b/>
                <w:bCs/>
                <w:color w:val="auto"/>
                <w:sz w:val="28"/>
                <w:szCs w:val="28"/>
                <w:lang w:bidi="bg-BG"/>
              </w:rPr>
              <w:t>8</w:t>
            </w:r>
            <w:r w:rsidR="386A29AF" w:rsidRPr="11AF5CFA">
              <w:rPr>
                <w:b/>
                <w:bCs/>
                <w:color w:val="auto"/>
                <w:sz w:val="28"/>
                <w:szCs w:val="28"/>
                <w:lang w:bidi="bg-BG"/>
              </w:rPr>
              <w:t>/10</w:t>
            </w:r>
          </w:p>
        </w:tc>
      </w:tr>
      <w:tr w:rsidR="11AF5CFA" w14:paraId="70939345" w14:textId="77777777" w:rsidTr="5EF20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A578C4" w14:textId="4E907491" w:rsidR="3B205F4C" w:rsidRDefault="3B205F4C" w:rsidP="11AF5CFA">
            <w:pPr>
              <w:rPr>
                <w:color w:val="auto"/>
                <w:sz w:val="28"/>
                <w:szCs w:val="28"/>
                <w:lang w:val="en-US" w:bidi="bg-BG"/>
              </w:rPr>
            </w:pPr>
            <w:r w:rsidRPr="11AF5CFA">
              <w:rPr>
                <w:color w:val="auto"/>
                <w:sz w:val="28"/>
                <w:szCs w:val="28"/>
                <w:lang w:val="en-US" w:bidi="bg-BG"/>
              </w:rPr>
              <w:t>Organize the team</w:t>
            </w:r>
          </w:p>
        </w:tc>
        <w:tc>
          <w:tcPr>
            <w:tcW w:w="4148" w:type="dxa"/>
          </w:tcPr>
          <w:p w14:paraId="564E432C" w14:textId="55D24B58" w:rsidR="3203934B" w:rsidRDefault="000A471C" w:rsidP="11AF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32"/>
                <w:szCs w:val="32"/>
                <w:lang w:bidi="bg-BG"/>
              </w:rPr>
            </w:pPr>
            <w:r>
              <w:rPr>
                <w:b/>
                <w:bCs/>
                <w:color w:val="auto"/>
                <w:sz w:val="28"/>
                <w:szCs w:val="28"/>
                <w:lang w:bidi="bg-BG"/>
              </w:rPr>
              <w:t>6</w:t>
            </w:r>
            <w:r w:rsidR="3203934B" w:rsidRPr="11AF5CFA">
              <w:rPr>
                <w:b/>
                <w:bCs/>
                <w:color w:val="auto"/>
                <w:sz w:val="28"/>
                <w:szCs w:val="28"/>
                <w:lang w:bidi="bg-BG"/>
              </w:rPr>
              <w:t>/10</w:t>
            </w:r>
          </w:p>
        </w:tc>
      </w:tr>
      <w:tr w:rsidR="11AF5CFA" w14:paraId="2B919EC4" w14:textId="77777777" w:rsidTr="5EF20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93B7D3" w14:textId="258F734E" w:rsidR="3B205F4C" w:rsidRDefault="3B205F4C" w:rsidP="11AF5CFA">
            <w:pPr>
              <w:spacing w:line="259" w:lineRule="auto"/>
              <w:rPr>
                <w:rFonts w:ascii="Calibri Light" w:eastAsia="Calibri Light" w:hAnsi="Calibri Light" w:cs="Calibri Light"/>
                <w:color w:val="auto"/>
                <w:sz w:val="28"/>
                <w:szCs w:val="28"/>
                <w:lang w:val="en-US"/>
              </w:rPr>
            </w:pPr>
            <w:r w:rsidRPr="11AF5CFA">
              <w:rPr>
                <w:rFonts w:ascii="Calibri Light" w:eastAsia="Calibri Light" w:hAnsi="Calibri Light" w:cs="Calibri Light"/>
                <w:b w:val="0"/>
                <w:bCs w:val="0"/>
                <w:color w:val="auto"/>
                <w:sz w:val="28"/>
                <w:szCs w:val="28"/>
                <w:lang w:val="en-US"/>
              </w:rPr>
              <w:t>Distribution the roles</w:t>
            </w:r>
          </w:p>
        </w:tc>
        <w:tc>
          <w:tcPr>
            <w:tcW w:w="4148" w:type="dxa"/>
          </w:tcPr>
          <w:p w14:paraId="2FC8961C" w14:textId="72181883" w:rsidR="16652C59" w:rsidRDefault="16652C59" w:rsidP="11AF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8"/>
                <w:szCs w:val="28"/>
                <w:lang w:bidi="bg-BG"/>
              </w:rPr>
            </w:pPr>
            <w:r w:rsidRPr="11AF5CFA">
              <w:rPr>
                <w:b/>
                <w:bCs/>
                <w:color w:val="auto"/>
                <w:sz w:val="28"/>
                <w:szCs w:val="28"/>
                <w:lang w:bidi="bg-BG"/>
              </w:rPr>
              <w:t>2/10</w:t>
            </w:r>
          </w:p>
        </w:tc>
      </w:tr>
    </w:tbl>
    <w:p w14:paraId="7492514B" w14:textId="23CA494D" w:rsidR="5EF20D81" w:rsidRDefault="5EF20D81" w:rsidP="3409A77E">
      <w:r>
        <w:br w:type="page"/>
      </w:r>
    </w:p>
    <w:tbl>
      <w:tblPr>
        <w:tblStyle w:val="aa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В горната таблица е заглавието за уменията, във втората таблица има списък с уменията, а в долната таблицата са дейностите"/>
      </w:tblPr>
      <w:tblGrid>
        <w:gridCol w:w="756"/>
        <w:gridCol w:w="7555"/>
        <w:gridCol w:w="715"/>
      </w:tblGrid>
      <w:tr w:rsidR="35CEDDA0" w14:paraId="629F94A7" w14:textId="77777777" w:rsidTr="506EACDF">
        <w:tc>
          <w:tcPr>
            <w:tcW w:w="721" w:type="dxa"/>
            <w:tcMar>
              <w:right w:w="216" w:type="dxa"/>
            </w:tcMar>
            <w:vAlign w:val="bottom"/>
          </w:tcPr>
          <w:p w14:paraId="03888D46" w14:textId="77777777" w:rsidR="35CEDDA0" w:rsidRDefault="35CEDDA0" w:rsidP="35CEDDA0">
            <w:pPr>
              <w:pStyle w:val="affa"/>
            </w:pPr>
            <w:r>
              <w:rPr>
                <w:noProof/>
                <w:lang w:val="en-US"/>
              </w:rPr>
              <w:lastRenderedPageBreak/>
              <mc:AlternateContent>
                <mc:Choice Requires="wpg">
                  <w:drawing>
                    <wp:inline distT="0" distB="0" distL="0" distR="0" wp14:anchorId="03AA753E" wp14:editId="68C9AE3F">
                      <wp:extent cx="274320" cy="274320"/>
                      <wp:effectExtent l="0" t="0" r="0" b="0"/>
                      <wp:docPr id="1743513716" name="Икона на дейности в кръгче" descr="Икона на дейност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Кръгче на икона на дейности" descr="Кръгче на икона на дейности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Символ на икона на дейности – част 1" descr="Символ на икона на дейности – част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Символ на икона на дейности – част 2" descr="Символ на икона на дейности – част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Символ на икона на дейности – част 3" descr="Символ на икона на дейности – част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729189" id="Икона на дейности в кръгче" o:spid="_x0000_s1026" alt="Икона на дейности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A68b41NEQAAEnoAAA4AAAAAAAAAAAAAAAAALgIAAGRycy9lMm9Eb2Mu&#10;eG1sUEsBAi0AFAAGAAgAAAAhABhq7IfZAAAAAwEAAA8AAAAAAAAAAAAAAAAApxMAAGRycy9kb3du&#10;cmV2LnhtbFBLBQYAAAAABAAEAPMAAACtFAAAAAA=&#10;">
                      <v:shape id="Кръгче на икона на дейности" o:spid="_x0000_s1027" alt="Кръгче на икона на дейности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Символ на икона на дейности – част 1" o:spid="_x0000_s1028" alt="Символ на икона на дейности – част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2" o:spid="_x0000_s1029" alt="Символ на икона на дейности – част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Символ на икона на дейности – част 3" o:spid="_x0000_s1030" alt="Символ на икона на дейности – част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  <w:gridSpan w:val="2"/>
          </w:tcPr>
          <w:p w14:paraId="79B97996" w14:textId="755BFAF6" w:rsidR="5DCCF134" w:rsidRDefault="6EBDB2FD" w:rsidP="506EACDF">
            <w:pPr>
              <w:pStyle w:val="1"/>
              <w:numPr>
                <w:ilvl w:val="0"/>
                <w:numId w:val="5"/>
              </w:numPr>
              <w:outlineLvl w:val="0"/>
              <w:rPr>
                <w:bCs/>
                <w:lang w:val="en-US"/>
              </w:rPr>
            </w:pPr>
            <w:r w:rsidRPr="506EACDF">
              <w:rPr>
                <w:bCs/>
                <w:smallCaps/>
                <w:color w:val="000000" w:themeColor="text1"/>
                <w:sz w:val="36"/>
                <w:szCs w:val="36"/>
                <w:lang w:val="en-US"/>
              </w:rPr>
              <w:t>Conclusions</w:t>
            </w:r>
          </w:p>
        </w:tc>
      </w:tr>
      <w:tr w:rsidR="11AF5CFA" w14:paraId="4CB71C6D" w14:textId="77777777" w:rsidTr="11AF5CFA">
        <w:tblPrEx>
          <w:tblBorders>
            <w:top w:val="none" w:sz="4" w:space="0" w:color="000000" w:themeColor="text1"/>
            <w:left w:val="none" w:sz="4" w:space="0" w:color="000000" w:themeColor="text1"/>
            <w:bottom w:val="none" w:sz="4" w:space="0" w:color="000000" w:themeColor="text1"/>
            <w:right w:val="none" w:sz="4" w:space="0" w:color="000000" w:themeColor="text1"/>
            <w:insideH w:val="none" w:sz="4" w:space="0" w:color="000000" w:themeColor="text1"/>
            <w:insideV w:val="none" w:sz="4" w:space="0" w:color="000000" w:themeColor="text1"/>
          </w:tblBorders>
          <w:tblLook w:val="06A0" w:firstRow="1" w:lastRow="0" w:firstColumn="1" w:lastColumn="0" w:noHBand="1" w:noVBand="1"/>
        </w:tblPrEx>
        <w:trPr>
          <w:gridAfter w:val="1"/>
          <w:wAfter w:w="717" w:type="dxa"/>
        </w:trPr>
        <w:tc>
          <w:tcPr>
            <w:tcW w:w="8295" w:type="dxa"/>
            <w:gridSpan w:val="2"/>
          </w:tcPr>
          <w:p w14:paraId="286596DD" w14:textId="60FC221E" w:rsidR="72F1FD76" w:rsidRDefault="72F1FD76" w:rsidP="11AF5CFA">
            <w:pPr>
              <w:rPr>
                <w:rFonts w:ascii="Calibri Light" w:eastAsia="Calibri Light" w:hAnsi="Calibri Light" w:cs="Calibri Light"/>
                <w:color w:val="000000" w:themeColor="text1"/>
                <w:sz w:val="25"/>
                <w:szCs w:val="25"/>
                <w:lang w:val="en-US"/>
              </w:rPr>
            </w:pPr>
            <w:r w:rsidRPr="11AF5CFA">
              <w:rPr>
                <w:rFonts w:ascii="Calibri Light" w:eastAsia="Calibri Light" w:hAnsi="Calibri Light" w:cs="Calibri Light"/>
                <w:color w:val="000000" w:themeColor="text1"/>
                <w:sz w:val="25"/>
                <w:szCs w:val="25"/>
                <w:lang w:val="en-US"/>
              </w:rPr>
              <w:t xml:space="preserve">We gained a lot of new knowledge from the work on </w:t>
            </w:r>
            <w:r w:rsidR="7E39C436" w:rsidRPr="11AF5CFA">
              <w:rPr>
                <w:rFonts w:ascii="Calibri Light" w:eastAsia="Calibri Light" w:hAnsi="Calibri Light" w:cs="Calibri Light"/>
                <w:color w:val="000000" w:themeColor="text1"/>
                <w:sz w:val="25"/>
                <w:szCs w:val="25"/>
                <w:lang w:val="en-US"/>
              </w:rPr>
              <w:t>this</w:t>
            </w:r>
            <w:r w:rsidRPr="11AF5CFA">
              <w:rPr>
                <w:rFonts w:ascii="Calibri Light" w:eastAsia="Calibri Light" w:hAnsi="Calibri Light" w:cs="Calibri Light"/>
                <w:color w:val="000000" w:themeColor="text1"/>
                <w:sz w:val="25"/>
                <w:szCs w:val="25"/>
                <w:lang w:val="en-US"/>
              </w:rPr>
              <w:t xml:space="preserve"> project. We learnt how to work in a</w:t>
            </w:r>
            <w:r w:rsidR="42C10DAA" w:rsidRPr="11AF5CFA">
              <w:rPr>
                <w:rFonts w:ascii="Calibri Light" w:eastAsia="Calibri Light" w:hAnsi="Calibri Light" w:cs="Calibri Light"/>
                <w:color w:val="000000" w:themeColor="text1"/>
                <w:sz w:val="25"/>
                <w:szCs w:val="25"/>
                <w:lang w:val="en-US"/>
              </w:rPr>
              <w:t xml:space="preserve"> different</w:t>
            </w:r>
            <w:r w:rsidRPr="11AF5CFA">
              <w:rPr>
                <w:rFonts w:ascii="Calibri Light" w:eastAsia="Calibri Light" w:hAnsi="Calibri Light" w:cs="Calibri Light"/>
                <w:color w:val="000000" w:themeColor="text1"/>
                <w:sz w:val="25"/>
                <w:szCs w:val="25"/>
                <w:lang w:val="en-US"/>
              </w:rPr>
              <w:t xml:space="preserve"> team and how to allocate valuable time, which we will need in the future. We also developed in writing C++.</w:t>
            </w:r>
          </w:p>
        </w:tc>
      </w:tr>
    </w:tbl>
    <w:p w14:paraId="703579D3" w14:textId="0A42A63C" w:rsidR="11AF5CFA" w:rsidRDefault="11AF5CFA" w:rsidP="11AF5CFA">
      <w:pPr>
        <w:rPr>
          <w:lang w:bidi="bg-BG"/>
        </w:rPr>
      </w:pPr>
    </w:p>
    <w:sectPr w:rsidR="11AF5CFA" w:rsidSect="000A471C">
      <w:headerReference w:type="default" r:id="rId18"/>
      <w:headerReference w:type="first" r:id="rId19"/>
      <w:pgSz w:w="11906" w:h="16838" w:code="9"/>
      <w:pgMar w:top="720" w:right="1440" w:bottom="1080" w:left="2160" w:header="432" w:footer="64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395E5" w14:textId="77777777" w:rsidR="006C7221" w:rsidRDefault="006C7221" w:rsidP="00F534FB">
      <w:pPr>
        <w:spacing w:after="0"/>
      </w:pPr>
      <w:r>
        <w:separator/>
      </w:r>
    </w:p>
  </w:endnote>
  <w:endnote w:type="continuationSeparator" w:id="0">
    <w:p w14:paraId="658919DA" w14:textId="77777777" w:rsidR="006C7221" w:rsidRDefault="006C722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17BA8" w14:textId="77777777" w:rsidR="006C7221" w:rsidRDefault="006C7221" w:rsidP="00F534FB">
      <w:pPr>
        <w:spacing w:after="0"/>
      </w:pPr>
      <w:r>
        <w:separator/>
      </w:r>
    </w:p>
  </w:footnote>
  <w:footnote w:type="continuationSeparator" w:id="0">
    <w:p w14:paraId="341D41F8" w14:textId="77777777" w:rsidR="006C7221" w:rsidRDefault="006C722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35CEDDA0" w14:paraId="206D5C40" w14:textId="77777777" w:rsidTr="35CEDDA0">
      <w:tc>
        <w:tcPr>
          <w:tcW w:w="2765" w:type="dxa"/>
        </w:tcPr>
        <w:p w14:paraId="47835F63" w14:textId="620D6D0C" w:rsidR="35CEDDA0" w:rsidRDefault="35CEDDA0" w:rsidP="35CEDDA0">
          <w:pPr>
            <w:pStyle w:val="ad"/>
            <w:ind w:left="-115"/>
          </w:pPr>
        </w:p>
      </w:tc>
      <w:tc>
        <w:tcPr>
          <w:tcW w:w="2765" w:type="dxa"/>
        </w:tcPr>
        <w:p w14:paraId="1D7C95B7" w14:textId="77B0079C" w:rsidR="35CEDDA0" w:rsidRDefault="35CEDDA0" w:rsidP="35CEDDA0">
          <w:pPr>
            <w:pStyle w:val="ad"/>
            <w:jc w:val="center"/>
          </w:pPr>
        </w:p>
      </w:tc>
      <w:tc>
        <w:tcPr>
          <w:tcW w:w="2765" w:type="dxa"/>
        </w:tcPr>
        <w:p w14:paraId="1BBD32BF" w14:textId="6D0B6B8C" w:rsidR="35CEDDA0" w:rsidRDefault="35CEDDA0" w:rsidP="35CEDDA0">
          <w:pPr>
            <w:pStyle w:val="ad"/>
            <w:ind w:right="-115"/>
            <w:jc w:val="right"/>
          </w:pPr>
        </w:p>
      </w:tc>
    </w:tr>
  </w:tbl>
  <w:p w14:paraId="645650A2" w14:textId="3D7F4801" w:rsidR="35CEDDA0" w:rsidRDefault="35CEDDA0" w:rsidP="35CEDDA0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90491" w14:textId="77777777" w:rsidR="005324B1" w:rsidRDefault="005324B1">
    <w:pPr>
      <w:pStyle w:val="ad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2D442C" wp14:editId="0A9D3B1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Правоъгълник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7446C5" id="Правоъгълник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261046"/>
    <w:multiLevelType w:val="hybridMultilevel"/>
    <w:tmpl w:val="008687A0"/>
    <w:lvl w:ilvl="0" w:tplc="992838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AB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8A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EB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2A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4A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2A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64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C5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83F63"/>
    <w:multiLevelType w:val="hybridMultilevel"/>
    <w:tmpl w:val="164CA6D2"/>
    <w:lvl w:ilvl="0" w:tplc="75363D92">
      <w:start w:val="1"/>
      <w:numFmt w:val="decimal"/>
      <w:lvlText w:val="%1."/>
      <w:lvlJc w:val="left"/>
      <w:pPr>
        <w:ind w:left="720" w:hanging="360"/>
      </w:pPr>
    </w:lvl>
    <w:lvl w:ilvl="1" w:tplc="5B1CD5E8">
      <w:start w:val="1"/>
      <w:numFmt w:val="lowerLetter"/>
      <w:lvlText w:val="%2."/>
      <w:lvlJc w:val="left"/>
      <w:pPr>
        <w:ind w:left="1440" w:hanging="360"/>
      </w:pPr>
    </w:lvl>
    <w:lvl w:ilvl="2" w:tplc="9C725AB4">
      <w:start w:val="1"/>
      <w:numFmt w:val="lowerRoman"/>
      <w:lvlText w:val="%3."/>
      <w:lvlJc w:val="right"/>
      <w:pPr>
        <w:ind w:left="2160" w:hanging="180"/>
      </w:pPr>
    </w:lvl>
    <w:lvl w:ilvl="3" w:tplc="0B24A8B4">
      <w:start w:val="1"/>
      <w:numFmt w:val="decimal"/>
      <w:lvlText w:val="%4."/>
      <w:lvlJc w:val="left"/>
      <w:pPr>
        <w:ind w:left="2880" w:hanging="360"/>
      </w:pPr>
    </w:lvl>
    <w:lvl w:ilvl="4" w:tplc="A15CD15E">
      <w:start w:val="1"/>
      <w:numFmt w:val="lowerLetter"/>
      <w:lvlText w:val="%5."/>
      <w:lvlJc w:val="left"/>
      <w:pPr>
        <w:ind w:left="3600" w:hanging="360"/>
      </w:pPr>
    </w:lvl>
    <w:lvl w:ilvl="5" w:tplc="7BBC6292">
      <w:start w:val="1"/>
      <w:numFmt w:val="lowerRoman"/>
      <w:lvlText w:val="%6."/>
      <w:lvlJc w:val="right"/>
      <w:pPr>
        <w:ind w:left="4320" w:hanging="180"/>
      </w:pPr>
    </w:lvl>
    <w:lvl w:ilvl="6" w:tplc="D304FD86">
      <w:start w:val="1"/>
      <w:numFmt w:val="decimal"/>
      <w:lvlText w:val="%7."/>
      <w:lvlJc w:val="left"/>
      <w:pPr>
        <w:ind w:left="5040" w:hanging="360"/>
      </w:pPr>
    </w:lvl>
    <w:lvl w:ilvl="7" w:tplc="966E7128">
      <w:start w:val="1"/>
      <w:numFmt w:val="lowerLetter"/>
      <w:lvlText w:val="%8."/>
      <w:lvlJc w:val="left"/>
      <w:pPr>
        <w:ind w:left="5760" w:hanging="360"/>
      </w:pPr>
    </w:lvl>
    <w:lvl w:ilvl="8" w:tplc="AB8C88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9A0612"/>
    <w:multiLevelType w:val="hybridMultilevel"/>
    <w:tmpl w:val="3CF021D8"/>
    <w:lvl w:ilvl="0" w:tplc="CE0A10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8EA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CE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E9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DED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8C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1C0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2521D5"/>
    <w:multiLevelType w:val="hybridMultilevel"/>
    <w:tmpl w:val="41E8AD02"/>
    <w:lvl w:ilvl="0" w:tplc="997CB0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BE8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4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84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66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69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7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1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35FE6"/>
    <w:multiLevelType w:val="hybridMultilevel"/>
    <w:tmpl w:val="AB48913E"/>
    <w:lvl w:ilvl="0" w:tplc="9B847C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FE2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0EA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6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04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65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AF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0A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4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10"/>
  </w:num>
  <w:num w:numId="5">
    <w:abstractNumId w:val="12"/>
  </w:num>
  <w:num w:numId="6">
    <w:abstractNumId w:val="9"/>
  </w:num>
  <w:num w:numId="7">
    <w:abstractNumId w:val="9"/>
    <w:lvlOverride w:ilvl="0">
      <w:startOverride w:val="1"/>
    </w:lvlOverride>
  </w:num>
  <w:num w:numId="8">
    <w:abstractNumId w:val="11"/>
  </w:num>
  <w:num w:numId="9">
    <w:abstractNumId w:val="16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3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471C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1F3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236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5AF6"/>
    <w:rsid w:val="005E088C"/>
    <w:rsid w:val="005E6E43"/>
    <w:rsid w:val="005F4455"/>
    <w:rsid w:val="00607B6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C7221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21233"/>
    <w:rsid w:val="00933CCA"/>
    <w:rsid w:val="0093795C"/>
    <w:rsid w:val="009411E8"/>
    <w:rsid w:val="00952C89"/>
    <w:rsid w:val="009540F4"/>
    <w:rsid w:val="00956B75"/>
    <w:rsid w:val="0095720A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72FD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6D80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0FED"/>
    <w:rsid w:val="00D046EF"/>
    <w:rsid w:val="00D22E33"/>
    <w:rsid w:val="00D35BBD"/>
    <w:rsid w:val="00D37FAD"/>
    <w:rsid w:val="00D3BD13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17F4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6BA19"/>
    <w:rsid w:val="00E72DA3"/>
    <w:rsid w:val="00E77F41"/>
    <w:rsid w:val="00E97BD9"/>
    <w:rsid w:val="00EAC8A3"/>
    <w:rsid w:val="00EE0848"/>
    <w:rsid w:val="00EE5329"/>
    <w:rsid w:val="00F03B1E"/>
    <w:rsid w:val="00F03F2C"/>
    <w:rsid w:val="00F1202D"/>
    <w:rsid w:val="00F217AB"/>
    <w:rsid w:val="00F35A06"/>
    <w:rsid w:val="00F35AEE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  <w:rsid w:val="013044AD"/>
    <w:rsid w:val="016CFB98"/>
    <w:rsid w:val="018F13EC"/>
    <w:rsid w:val="01D94047"/>
    <w:rsid w:val="0253EEC9"/>
    <w:rsid w:val="026F8D74"/>
    <w:rsid w:val="034378B1"/>
    <w:rsid w:val="03C6F9D3"/>
    <w:rsid w:val="03F373A5"/>
    <w:rsid w:val="04094108"/>
    <w:rsid w:val="04F34E93"/>
    <w:rsid w:val="07D12A89"/>
    <w:rsid w:val="084DCD1A"/>
    <w:rsid w:val="0874ADA9"/>
    <w:rsid w:val="090DF561"/>
    <w:rsid w:val="09396E6C"/>
    <w:rsid w:val="09FF1062"/>
    <w:rsid w:val="0A281A2B"/>
    <w:rsid w:val="0B0AF9E9"/>
    <w:rsid w:val="0B45DDED"/>
    <w:rsid w:val="0B46FF32"/>
    <w:rsid w:val="0B856DDC"/>
    <w:rsid w:val="0BF38357"/>
    <w:rsid w:val="0C1856E5"/>
    <w:rsid w:val="0C5F93B2"/>
    <w:rsid w:val="0C5FED83"/>
    <w:rsid w:val="0CC2FB72"/>
    <w:rsid w:val="0CD56BA5"/>
    <w:rsid w:val="0D1BF2EE"/>
    <w:rsid w:val="0D2E22F6"/>
    <w:rsid w:val="0DCD83BB"/>
    <w:rsid w:val="0E32C1D1"/>
    <w:rsid w:val="0F051A40"/>
    <w:rsid w:val="0FE6EE1B"/>
    <w:rsid w:val="10021530"/>
    <w:rsid w:val="10194F10"/>
    <w:rsid w:val="10278C4E"/>
    <w:rsid w:val="10669731"/>
    <w:rsid w:val="10C6F47A"/>
    <w:rsid w:val="10FF06D6"/>
    <w:rsid w:val="112E2E46"/>
    <w:rsid w:val="1133DCD1"/>
    <w:rsid w:val="1195B789"/>
    <w:rsid w:val="11AF5CFA"/>
    <w:rsid w:val="1206F0EE"/>
    <w:rsid w:val="126DC70E"/>
    <w:rsid w:val="12A55FB4"/>
    <w:rsid w:val="12BE1F93"/>
    <w:rsid w:val="12CC3375"/>
    <w:rsid w:val="13575459"/>
    <w:rsid w:val="14AB3873"/>
    <w:rsid w:val="15039C21"/>
    <w:rsid w:val="15154492"/>
    <w:rsid w:val="1516214B"/>
    <w:rsid w:val="152EF259"/>
    <w:rsid w:val="156ACCD2"/>
    <w:rsid w:val="16652C59"/>
    <w:rsid w:val="16AAE99C"/>
    <w:rsid w:val="16C2D534"/>
    <w:rsid w:val="16D5D8B5"/>
    <w:rsid w:val="18229DC4"/>
    <w:rsid w:val="1833BCF7"/>
    <w:rsid w:val="1A357C89"/>
    <w:rsid w:val="1AFD5868"/>
    <w:rsid w:val="1B013C6A"/>
    <w:rsid w:val="1BD14CEA"/>
    <w:rsid w:val="1CC9780C"/>
    <w:rsid w:val="1D34479D"/>
    <w:rsid w:val="1DD764DC"/>
    <w:rsid w:val="1DE3A785"/>
    <w:rsid w:val="1E206822"/>
    <w:rsid w:val="1E25D9AB"/>
    <w:rsid w:val="1EE8D820"/>
    <w:rsid w:val="1F16DCD8"/>
    <w:rsid w:val="1F51EE7F"/>
    <w:rsid w:val="1F851DC4"/>
    <w:rsid w:val="1F98C85E"/>
    <w:rsid w:val="1FC1AA0C"/>
    <w:rsid w:val="1FD5D1DA"/>
    <w:rsid w:val="2026E4AC"/>
    <w:rsid w:val="202F72DA"/>
    <w:rsid w:val="2040B607"/>
    <w:rsid w:val="204D0685"/>
    <w:rsid w:val="20C77D71"/>
    <w:rsid w:val="212335CD"/>
    <w:rsid w:val="21E8D6E6"/>
    <w:rsid w:val="237856C9"/>
    <w:rsid w:val="24120C40"/>
    <w:rsid w:val="24C949C3"/>
    <w:rsid w:val="25347506"/>
    <w:rsid w:val="25DD7E93"/>
    <w:rsid w:val="2643EF11"/>
    <w:rsid w:val="2672D9A2"/>
    <w:rsid w:val="27794EF4"/>
    <w:rsid w:val="27A10FB0"/>
    <w:rsid w:val="2829AC4D"/>
    <w:rsid w:val="28B0D9E6"/>
    <w:rsid w:val="290175B6"/>
    <w:rsid w:val="29512A2A"/>
    <w:rsid w:val="296FC55B"/>
    <w:rsid w:val="29CDC6F2"/>
    <w:rsid w:val="2A07E629"/>
    <w:rsid w:val="2A66EA49"/>
    <w:rsid w:val="2AA06759"/>
    <w:rsid w:val="2B2E70C6"/>
    <w:rsid w:val="2B909308"/>
    <w:rsid w:val="2C362FD1"/>
    <w:rsid w:val="2C8704B7"/>
    <w:rsid w:val="2CB3B879"/>
    <w:rsid w:val="2EFEFBEA"/>
    <w:rsid w:val="2F8460D9"/>
    <w:rsid w:val="2FCF1A3F"/>
    <w:rsid w:val="2FDE0522"/>
    <w:rsid w:val="2FFEE4E0"/>
    <w:rsid w:val="30198315"/>
    <w:rsid w:val="309CB77E"/>
    <w:rsid w:val="30AFA297"/>
    <w:rsid w:val="30E31DA6"/>
    <w:rsid w:val="31281EC0"/>
    <w:rsid w:val="3133D4B9"/>
    <w:rsid w:val="316CD4DC"/>
    <w:rsid w:val="3203934B"/>
    <w:rsid w:val="327DD198"/>
    <w:rsid w:val="32AFBEF2"/>
    <w:rsid w:val="32BC019B"/>
    <w:rsid w:val="32D2BA15"/>
    <w:rsid w:val="3379C0DC"/>
    <w:rsid w:val="33E2D9F8"/>
    <w:rsid w:val="3409A77E"/>
    <w:rsid w:val="34330D3F"/>
    <w:rsid w:val="345FBF82"/>
    <w:rsid w:val="34AD07A3"/>
    <w:rsid w:val="351A6BBC"/>
    <w:rsid w:val="3525609B"/>
    <w:rsid w:val="352A25F8"/>
    <w:rsid w:val="356477D0"/>
    <w:rsid w:val="35CEDDA0"/>
    <w:rsid w:val="35E26786"/>
    <w:rsid w:val="366B965C"/>
    <w:rsid w:val="36993737"/>
    <w:rsid w:val="3767F670"/>
    <w:rsid w:val="37833015"/>
    <w:rsid w:val="3786E490"/>
    <w:rsid w:val="386A29AF"/>
    <w:rsid w:val="390FF03C"/>
    <w:rsid w:val="398078C6"/>
    <w:rsid w:val="39CC6E98"/>
    <w:rsid w:val="3A70D78F"/>
    <w:rsid w:val="3ABE8552"/>
    <w:rsid w:val="3ACE969F"/>
    <w:rsid w:val="3B205F4C"/>
    <w:rsid w:val="3B9D7606"/>
    <w:rsid w:val="3C0446D9"/>
    <w:rsid w:val="3C56A138"/>
    <w:rsid w:val="3D882A08"/>
    <w:rsid w:val="3E187B72"/>
    <w:rsid w:val="3E2D095A"/>
    <w:rsid w:val="3E62159D"/>
    <w:rsid w:val="3EF6E283"/>
    <w:rsid w:val="3F696D8D"/>
    <w:rsid w:val="3FC38E6C"/>
    <w:rsid w:val="3FCC15AC"/>
    <w:rsid w:val="404CED11"/>
    <w:rsid w:val="424F5AC4"/>
    <w:rsid w:val="42C10DAA"/>
    <w:rsid w:val="43275B0C"/>
    <w:rsid w:val="436E8FF8"/>
    <w:rsid w:val="43ACBFFB"/>
    <w:rsid w:val="43EEF221"/>
    <w:rsid w:val="449376F7"/>
    <w:rsid w:val="45204C1D"/>
    <w:rsid w:val="4578AF9E"/>
    <w:rsid w:val="47B1EF5C"/>
    <w:rsid w:val="47CA6AF5"/>
    <w:rsid w:val="47EE0681"/>
    <w:rsid w:val="4B0478E3"/>
    <w:rsid w:val="4B16F02F"/>
    <w:rsid w:val="4BA69709"/>
    <w:rsid w:val="4BE7C4C8"/>
    <w:rsid w:val="4BFA0406"/>
    <w:rsid w:val="4C1F8DCB"/>
    <w:rsid w:val="4C5B8A2B"/>
    <w:rsid w:val="4C640383"/>
    <w:rsid w:val="4D6087F5"/>
    <w:rsid w:val="4DBB0851"/>
    <w:rsid w:val="4E6ED825"/>
    <w:rsid w:val="4EE32FF9"/>
    <w:rsid w:val="4EF76028"/>
    <w:rsid w:val="4F23FC25"/>
    <w:rsid w:val="4F8CE8BD"/>
    <w:rsid w:val="4F903228"/>
    <w:rsid w:val="4F9758D2"/>
    <w:rsid w:val="4FD5AD53"/>
    <w:rsid w:val="500FC693"/>
    <w:rsid w:val="5068D99A"/>
    <w:rsid w:val="506EACDF"/>
    <w:rsid w:val="5102735C"/>
    <w:rsid w:val="5161A589"/>
    <w:rsid w:val="517A7D99"/>
    <w:rsid w:val="519C99A1"/>
    <w:rsid w:val="51A5F290"/>
    <w:rsid w:val="5215D88D"/>
    <w:rsid w:val="52B2499B"/>
    <w:rsid w:val="53951158"/>
    <w:rsid w:val="539D12C2"/>
    <w:rsid w:val="5420431D"/>
    <w:rsid w:val="542144E4"/>
    <w:rsid w:val="549537C1"/>
    <w:rsid w:val="5497321E"/>
    <w:rsid w:val="557C47D1"/>
    <w:rsid w:val="55F6C88C"/>
    <w:rsid w:val="5613CE0B"/>
    <w:rsid w:val="5716AEEF"/>
    <w:rsid w:val="586A5325"/>
    <w:rsid w:val="59256C58"/>
    <w:rsid w:val="593A0D33"/>
    <w:rsid w:val="5ABFED8E"/>
    <w:rsid w:val="5AD5DD94"/>
    <w:rsid w:val="5BE88F51"/>
    <w:rsid w:val="5C1027D0"/>
    <w:rsid w:val="5C445664"/>
    <w:rsid w:val="5CAE10A5"/>
    <w:rsid w:val="5CD252CC"/>
    <w:rsid w:val="5DCCF134"/>
    <w:rsid w:val="5ECE0C7C"/>
    <w:rsid w:val="5EF20D81"/>
    <w:rsid w:val="5F0D83F2"/>
    <w:rsid w:val="5F2B179D"/>
    <w:rsid w:val="60176770"/>
    <w:rsid w:val="602BF21A"/>
    <w:rsid w:val="607048E9"/>
    <w:rsid w:val="6083E94D"/>
    <w:rsid w:val="60D25E1C"/>
    <w:rsid w:val="60E398F3"/>
    <w:rsid w:val="6139E75F"/>
    <w:rsid w:val="613DD160"/>
    <w:rsid w:val="61B4B6C9"/>
    <w:rsid w:val="621FB9AE"/>
    <w:rsid w:val="624524B4"/>
    <w:rsid w:val="625053AF"/>
    <w:rsid w:val="62A7B195"/>
    <w:rsid w:val="63047BAA"/>
    <w:rsid w:val="631B873A"/>
    <w:rsid w:val="63628B2A"/>
    <w:rsid w:val="63BB8A0F"/>
    <w:rsid w:val="64A04C0B"/>
    <w:rsid w:val="64AC4D12"/>
    <w:rsid w:val="661CE5E8"/>
    <w:rsid w:val="667C38E1"/>
    <w:rsid w:val="66D820A8"/>
    <w:rsid w:val="688BE104"/>
    <w:rsid w:val="68B46638"/>
    <w:rsid w:val="690E47F9"/>
    <w:rsid w:val="69722386"/>
    <w:rsid w:val="6A1A2F07"/>
    <w:rsid w:val="6A470EDE"/>
    <w:rsid w:val="6B6515CF"/>
    <w:rsid w:val="6BF07248"/>
    <w:rsid w:val="6C8B6712"/>
    <w:rsid w:val="6CAB5DF0"/>
    <w:rsid w:val="6E6F44A3"/>
    <w:rsid w:val="6EAFF6C8"/>
    <w:rsid w:val="6EBDB2FD"/>
    <w:rsid w:val="6F5538C5"/>
    <w:rsid w:val="6F5FB506"/>
    <w:rsid w:val="70407478"/>
    <w:rsid w:val="70B33574"/>
    <w:rsid w:val="70C3E36B"/>
    <w:rsid w:val="71A7E89A"/>
    <w:rsid w:val="726DCB54"/>
    <w:rsid w:val="72F1FD76"/>
    <w:rsid w:val="73A374D3"/>
    <w:rsid w:val="73A45648"/>
    <w:rsid w:val="73EF558D"/>
    <w:rsid w:val="7435C66F"/>
    <w:rsid w:val="7453C0EC"/>
    <w:rsid w:val="74901685"/>
    <w:rsid w:val="74938372"/>
    <w:rsid w:val="75A83313"/>
    <w:rsid w:val="75CEF68A"/>
    <w:rsid w:val="765F2C12"/>
    <w:rsid w:val="770D0316"/>
    <w:rsid w:val="773B1275"/>
    <w:rsid w:val="7783EF48"/>
    <w:rsid w:val="7877C76B"/>
    <w:rsid w:val="787FFF87"/>
    <w:rsid w:val="79398420"/>
    <w:rsid w:val="7A52CE85"/>
    <w:rsid w:val="7A72B337"/>
    <w:rsid w:val="7A7FBF2E"/>
    <w:rsid w:val="7B01F6FE"/>
    <w:rsid w:val="7B0E7027"/>
    <w:rsid w:val="7BE4AD44"/>
    <w:rsid w:val="7CDCC55A"/>
    <w:rsid w:val="7CEC215C"/>
    <w:rsid w:val="7CF38D43"/>
    <w:rsid w:val="7CF9770D"/>
    <w:rsid w:val="7D1EF780"/>
    <w:rsid w:val="7D807DA5"/>
    <w:rsid w:val="7DB75FF0"/>
    <w:rsid w:val="7E39C436"/>
    <w:rsid w:val="7E675AE4"/>
    <w:rsid w:val="7EA19F84"/>
    <w:rsid w:val="7F1C4E06"/>
    <w:rsid w:val="7F4AE9B7"/>
    <w:rsid w:val="7F62D54F"/>
    <w:rsid w:val="7F9DD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E7F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bg-BG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на макрос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лав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Изнесен текст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af">
    <w:name w:val="Информация за връзка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ae">
    <w:name w:val="Горен колонтитул Знак"/>
    <w:basedOn w:val="a2"/>
    <w:link w:val="ad"/>
    <w:uiPriority w:val="99"/>
    <w:rsid w:val="005B437C"/>
  </w:style>
  <w:style w:type="paragraph" w:styleId="af0">
    <w:name w:val="footer"/>
    <w:basedOn w:val="a1"/>
    <w:link w:val="af1"/>
    <w:uiPriority w:val="99"/>
    <w:unhideWhenUsed/>
    <w:rsid w:val="00297ED0"/>
    <w:pPr>
      <w:spacing w:after="0"/>
    </w:pPr>
  </w:style>
  <w:style w:type="character" w:customStyle="1" w:styleId="af1">
    <w:name w:val="Долен колонтитул Знак"/>
    <w:basedOn w:val="a2"/>
    <w:link w:val="af0"/>
    <w:uiPriority w:val="99"/>
    <w:rsid w:val="00297ED0"/>
  </w:style>
  <w:style w:type="character" w:customStyle="1" w:styleId="20">
    <w:name w:val="Заглавие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лавие 1 Знак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лавие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20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9"/>
      </w:numPr>
      <w:spacing w:line="259" w:lineRule="auto"/>
      <w:contextualSpacing/>
    </w:pPr>
  </w:style>
  <w:style w:type="character" w:styleId="af3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4">
    <w:name w:val="Subtitle"/>
    <w:basedOn w:val="a1"/>
    <w:link w:val="af5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5">
    <w:name w:val="Подзаглавие Знак"/>
    <w:basedOn w:val="a2"/>
    <w:link w:val="af4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6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7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8">
    <w:name w:val="Intense Quote"/>
    <w:basedOn w:val="a1"/>
    <w:next w:val="a1"/>
    <w:link w:val="af9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9">
    <w:name w:val="Интензивно цитиране Знак"/>
    <w:basedOn w:val="a2"/>
    <w:link w:val="af8"/>
    <w:uiPriority w:val="30"/>
    <w:semiHidden/>
    <w:rsid w:val="00581515"/>
    <w:rPr>
      <w:i/>
      <w:iCs/>
      <w:color w:val="77448B" w:themeColor="accent1"/>
    </w:rPr>
  </w:style>
  <w:style w:type="paragraph" w:styleId="afa">
    <w:name w:val="Quote"/>
    <w:basedOn w:val="a1"/>
    <w:next w:val="a1"/>
    <w:link w:val="afb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Цитат Знак"/>
    <w:basedOn w:val="a2"/>
    <w:link w:val="afa"/>
    <w:uiPriority w:val="29"/>
    <w:semiHidden/>
    <w:rsid w:val="00581515"/>
    <w:rPr>
      <w:i/>
      <w:iCs/>
      <w:color w:val="404040" w:themeColor="text1" w:themeTint="BF"/>
    </w:rPr>
  </w:style>
  <w:style w:type="paragraph" w:styleId="af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лавие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лавие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d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ен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ен текст с отстъп 3 Знак"/>
    <w:basedOn w:val="a2"/>
    <w:link w:val="33"/>
    <w:uiPriority w:val="99"/>
    <w:semiHidden/>
    <w:rsid w:val="00581515"/>
    <w:rPr>
      <w:szCs w:val="16"/>
    </w:rPr>
  </w:style>
  <w:style w:type="character" w:styleId="afe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581515"/>
    <w:rPr>
      <w:szCs w:val="20"/>
    </w:rPr>
  </w:style>
  <w:style w:type="character" w:customStyle="1" w:styleId="aff0">
    <w:name w:val="Текст на коментар Знак"/>
    <w:basedOn w:val="a2"/>
    <w:link w:val="aff"/>
    <w:uiPriority w:val="99"/>
    <w:semiHidden/>
    <w:rsid w:val="00581515"/>
    <w:rPr>
      <w:szCs w:val="20"/>
    </w:rPr>
  </w:style>
  <w:style w:type="paragraph" w:styleId="aff1">
    <w:name w:val="Document Map"/>
    <w:basedOn w:val="a1"/>
    <w:link w:val="aff2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2">
    <w:name w:val="План на документа Знак"/>
    <w:basedOn w:val="a2"/>
    <w:link w:val="aff1"/>
    <w:uiPriority w:val="99"/>
    <w:semiHidden/>
    <w:rsid w:val="00581515"/>
    <w:rPr>
      <w:rFonts w:ascii="Segoe UI" w:hAnsi="Segoe UI" w:cs="Segoe UI"/>
      <w:szCs w:val="16"/>
    </w:rPr>
  </w:style>
  <w:style w:type="paragraph" w:styleId="aff3">
    <w:name w:val="endnote text"/>
    <w:basedOn w:val="a1"/>
    <w:link w:val="aff4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4">
    <w:name w:val="Текст на бележка в края Знак"/>
    <w:basedOn w:val="a2"/>
    <w:link w:val="aff3"/>
    <w:uiPriority w:val="99"/>
    <w:semiHidden/>
    <w:rsid w:val="00581515"/>
    <w:rPr>
      <w:szCs w:val="20"/>
    </w:rPr>
  </w:style>
  <w:style w:type="paragraph" w:styleId="aff5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7">
    <w:name w:val="Текст под линия Знак"/>
    <w:basedOn w:val="a2"/>
    <w:link w:val="aff6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HTML стандартен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8">
    <w:name w:val="Plain Text"/>
    <w:basedOn w:val="a1"/>
    <w:link w:val="aff9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9">
    <w:name w:val="Обикновен текст Знак"/>
    <w:basedOn w:val="a2"/>
    <w:link w:val="aff8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a">
    <w:name w:val="Икони"/>
    <w:basedOn w:val="a1"/>
    <w:uiPriority w:val="4"/>
    <w:qFormat/>
    <w:rsid w:val="00BD2DD6"/>
    <w:pPr>
      <w:spacing w:after="20"/>
      <w:jc w:val="center"/>
    </w:pPr>
  </w:style>
  <w:style w:type="paragraph" w:styleId="affb">
    <w:name w:val="annotation subject"/>
    <w:basedOn w:val="aff"/>
    <w:next w:val="aff"/>
    <w:link w:val="affc"/>
    <w:uiPriority w:val="99"/>
    <w:semiHidden/>
    <w:unhideWhenUsed/>
    <w:rsid w:val="001B720C"/>
    <w:rPr>
      <w:b/>
      <w:bCs/>
    </w:rPr>
  </w:style>
  <w:style w:type="character" w:customStyle="1" w:styleId="affc">
    <w:name w:val="Предмет на коментар Знак"/>
    <w:basedOn w:val="aff0"/>
    <w:link w:val="affb"/>
    <w:uiPriority w:val="99"/>
    <w:semiHidden/>
    <w:rsid w:val="001B720C"/>
    <w:rPr>
      <w:b/>
      <w:bCs/>
      <w:szCs w:val="20"/>
    </w:rPr>
  </w:style>
  <w:style w:type="table" w:styleId="61">
    <w:name w:val="Grid Table 6 Colorful Accent 1"/>
    <w:basedOn w:val="a3"/>
    <w:uiPriority w:val="51"/>
    <w:pPr>
      <w:spacing w:after="0"/>
    </w:pPr>
    <w:rPr>
      <w:color w:val="593368" w:themeColor="accent1" w:themeShade="BF"/>
    </w:rPr>
    <w:tblPr>
      <w:tblStyleRowBandSize w:val="1"/>
      <w:tblStyleColBandSize w:val="1"/>
      <w:tblBorders>
        <w:top w:val="single" w:sz="4" w:space="0" w:color="B184C3" w:themeColor="accent1" w:themeTint="99"/>
        <w:left w:val="single" w:sz="4" w:space="0" w:color="B184C3" w:themeColor="accent1" w:themeTint="99"/>
        <w:bottom w:val="single" w:sz="4" w:space="0" w:color="B184C3" w:themeColor="accent1" w:themeTint="99"/>
        <w:right w:val="single" w:sz="4" w:space="0" w:color="B184C3" w:themeColor="accent1" w:themeTint="99"/>
        <w:insideH w:val="single" w:sz="4" w:space="0" w:color="B184C3" w:themeColor="accent1" w:themeTint="99"/>
        <w:insideV w:val="single" w:sz="4" w:space="0" w:color="B184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18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8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6EB" w:themeFill="accent1" w:themeFillTint="33"/>
      </w:tcPr>
    </w:tblStylePr>
    <w:tblStylePr w:type="band1Horz">
      <w:tblPr/>
      <w:tcPr>
        <w:shd w:val="clear" w:color="auto" w:fill="E5D6EB" w:themeFill="accent1" w:themeFillTint="33"/>
      </w:tcPr>
    </w:tblStylePr>
  </w:style>
  <w:style w:type="paragraph" w:styleId="affd">
    <w:name w:val="No Spacing"/>
    <w:link w:val="affe"/>
    <w:uiPriority w:val="1"/>
    <w:qFormat/>
    <w:rsid w:val="000A471C"/>
    <w:pPr>
      <w:spacing w:after="0"/>
    </w:pPr>
    <w:rPr>
      <w:rFonts w:eastAsiaTheme="minorEastAsia"/>
      <w:color w:val="auto"/>
      <w:lang w:val="en-US"/>
    </w:rPr>
  </w:style>
  <w:style w:type="character" w:customStyle="1" w:styleId="affe">
    <w:name w:val="Без разредка Знак"/>
    <w:basedOn w:val="a2"/>
    <w:link w:val="affd"/>
    <w:uiPriority w:val="1"/>
    <w:rsid w:val="000A471C"/>
    <w:rPr>
      <w:rFonts w:eastAsiaTheme="minorEastAsia"/>
      <w:color w:val="auto"/>
      <w:lang w:val="en-US"/>
    </w:rPr>
  </w:style>
  <w:style w:type="paragraph" w:styleId="afff">
    <w:name w:val="List Paragraph"/>
    <w:basedOn w:val="a1"/>
    <w:uiPriority w:val="34"/>
    <w:unhideWhenUsed/>
    <w:rsid w:val="00C0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a\Desktop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41"/>
    <w:rsid w:val="00162FCD"/>
    <w:rsid w:val="00E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4DE18C061641CC89FEB611AB6CA9F0">
    <w:name w:val="A64DE18C061641CC89FEB611AB6CA9F0"/>
  </w:style>
  <w:style w:type="paragraph" w:customStyle="1" w:styleId="A7BFCF24297746309A47E22A0722E1E7">
    <w:name w:val="A7BFCF24297746309A47E22A0722E1E7"/>
  </w:style>
  <w:style w:type="paragraph" w:customStyle="1" w:styleId="43BC94E37AB74E7A929A3C75AEC328EB">
    <w:name w:val="43BC94E37AB74E7A929A3C75AEC328EB"/>
  </w:style>
  <w:style w:type="paragraph" w:customStyle="1" w:styleId="467F9B5FA30142E89CFC9787D3D2FF52">
    <w:name w:val="467F9B5FA30142E89CFC9787D3D2FF52"/>
  </w:style>
  <w:style w:type="paragraph" w:customStyle="1" w:styleId="AF7A26C96827425ABE293925C5DC9055">
    <w:name w:val="AF7A26C96827425ABE293925C5DC9055"/>
  </w:style>
  <w:style w:type="paragraph" w:customStyle="1" w:styleId="36D0605DA7594DAABFD362AAB4AE345A">
    <w:name w:val="36D0605DA7594DAABFD362AAB4AE345A"/>
  </w:style>
  <w:style w:type="paragraph" w:customStyle="1" w:styleId="D006C18C740845A088E37B075966AFF1">
    <w:name w:val="D006C18C740845A088E37B075966AFF1"/>
  </w:style>
  <w:style w:type="paragraph" w:customStyle="1" w:styleId="27509AD80C904A31A0A6344ECEF38E66">
    <w:name w:val="27509AD80C904A31A0A6344ECEF38E66"/>
  </w:style>
  <w:style w:type="paragraph" w:customStyle="1" w:styleId="035B6DE9EEED48DBA645E17B86B20050">
    <w:name w:val="035B6DE9EEED48DBA645E17B86B20050"/>
  </w:style>
  <w:style w:type="paragraph" w:customStyle="1" w:styleId="62E11055D7534C0A8892B1F816BB2D51">
    <w:name w:val="62E11055D7534C0A8892B1F816BB2D51"/>
  </w:style>
  <w:style w:type="paragraph" w:customStyle="1" w:styleId="35F8015B3EC440D9BCBE10E742D609B8">
    <w:name w:val="35F8015B3EC440D9BCBE10E742D609B8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14F8E26B0AF4D75A19A8BA96BBE42EA">
    <w:name w:val="914F8E26B0AF4D75A19A8BA96BBE42EA"/>
  </w:style>
  <w:style w:type="paragraph" w:customStyle="1" w:styleId="BF50BA2793934481A172BC1092FCD3A1">
    <w:name w:val="BF50BA2793934481A172BC1092FCD3A1"/>
  </w:style>
  <w:style w:type="paragraph" w:customStyle="1" w:styleId="C2D7FBE8A8344C0492982E835DAE2C43">
    <w:name w:val="C2D7FBE8A8344C0492982E835DAE2C43"/>
  </w:style>
  <w:style w:type="paragraph" w:customStyle="1" w:styleId="2A4F15237FC14BF8A7D0F0CFEA4C95E9">
    <w:name w:val="2A4F15237FC14BF8A7D0F0CFEA4C95E9"/>
  </w:style>
  <w:style w:type="paragraph" w:customStyle="1" w:styleId="6626D970206147C1B72CCB123126699A">
    <w:name w:val="6626D970206147C1B72CCB123126699A"/>
  </w:style>
  <w:style w:type="paragraph" w:customStyle="1" w:styleId="9CD17DDF60B04B43AD805AAD05AE5D0C">
    <w:name w:val="9CD17DDF60B04B43AD805AAD05AE5D0C"/>
  </w:style>
  <w:style w:type="paragraph" w:customStyle="1" w:styleId="5AE5A9CCD6F14886A3A9DCBA9C4F5701">
    <w:name w:val="5AE5A9CCD6F14886A3A9DCBA9C4F5701"/>
  </w:style>
  <w:style w:type="paragraph" w:customStyle="1" w:styleId="EA575E0AA91246D4BB17EA4FB7087240">
    <w:name w:val="EA575E0AA91246D4BB17EA4FB7087240"/>
  </w:style>
  <w:style w:type="paragraph" w:customStyle="1" w:styleId="5105877385F0450A9827688936638BFD">
    <w:name w:val="5105877385F0450A9827688936638BFD"/>
  </w:style>
  <w:style w:type="paragraph" w:customStyle="1" w:styleId="204D22BA7C6846C7915988B89B7C6D67">
    <w:name w:val="204D22BA7C6846C7915988B89B7C6D67"/>
  </w:style>
  <w:style w:type="paragraph" w:customStyle="1" w:styleId="BEF5073C435C44269CAF1E4A234CBEA6">
    <w:name w:val="BEF5073C435C44269CAF1E4A234CBEA6"/>
  </w:style>
  <w:style w:type="paragraph" w:customStyle="1" w:styleId="5803A7CE72564F2880762DC27E8DAFB7">
    <w:name w:val="5803A7CE72564F2880762DC27E8DAFB7"/>
  </w:style>
  <w:style w:type="paragraph" w:customStyle="1" w:styleId="33D8E9F641FA493A882BAD7F8598B113">
    <w:name w:val="33D8E9F641FA493A882BAD7F8598B113"/>
  </w:style>
  <w:style w:type="paragraph" w:customStyle="1" w:styleId="91DC473ECE0D442293F9338BC2691592">
    <w:name w:val="91DC473ECE0D442293F9338BC2691592"/>
  </w:style>
  <w:style w:type="paragraph" w:customStyle="1" w:styleId="E8D35F64839544D78CB144AA447A682A">
    <w:name w:val="E8D35F64839544D78CB144AA447A682A"/>
  </w:style>
  <w:style w:type="paragraph" w:customStyle="1" w:styleId="EE7DE064CB69457EAA7FFFB7A6486613">
    <w:name w:val="EE7DE064CB69457EAA7FFFB7A6486613"/>
  </w:style>
  <w:style w:type="paragraph" w:customStyle="1" w:styleId="9D563CDF70314A44A8E1041F7C381A29">
    <w:name w:val="9D563CDF70314A44A8E1041F7C381A29"/>
  </w:style>
  <w:style w:type="paragraph" w:customStyle="1" w:styleId="28825EFA46D447FDAA8DFCB596622D88">
    <w:name w:val="28825EFA46D447FDAA8DFCB596622D88"/>
  </w:style>
  <w:style w:type="paragraph" w:customStyle="1" w:styleId="2D596F909E5E4CDA8BBE3984CAB3DFC2">
    <w:name w:val="2D596F909E5E4CDA8BBE3984CAB3DFC2"/>
  </w:style>
  <w:style w:type="paragraph" w:customStyle="1" w:styleId="C7E0065ACE20491DA21576B190627FE8">
    <w:name w:val="C7E0065ACE20491DA21576B190627FE8"/>
  </w:style>
  <w:style w:type="paragraph" w:customStyle="1" w:styleId="2B6758F3F42E47A397D425033BB58EF8">
    <w:name w:val="2B6758F3F42E47A397D425033BB58EF8"/>
  </w:style>
  <w:style w:type="paragraph" w:customStyle="1" w:styleId="B1E05DEA38ED4B4B9AA445D88757762A">
    <w:name w:val="B1E05DEA38ED4B4B9AA445D88757762A"/>
  </w:style>
  <w:style w:type="paragraph" w:customStyle="1" w:styleId="93C00802DB53464883BD3BB9AAC27531">
    <w:name w:val="93C00802DB53464883BD3BB9AAC27531"/>
  </w:style>
  <w:style w:type="paragraph" w:customStyle="1" w:styleId="DB56748E89BC4839AEAEF04759C45D1D">
    <w:name w:val="DB56748E89BC4839AEAEF04759C45D1D"/>
  </w:style>
  <w:style w:type="paragraph" w:customStyle="1" w:styleId="A44CD47A33E8481CAE054654ACCB0128">
    <w:name w:val="A44CD47A33E8481CAE054654ACCB0128"/>
  </w:style>
  <w:style w:type="paragraph" w:customStyle="1" w:styleId="A7705AA9B1B34715BBF20C40A6324C9C">
    <w:name w:val="A7705AA9B1B34715BBF20C40A6324C9C"/>
  </w:style>
  <w:style w:type="paragraph" w:customStyle="1" w:styleId="AF70442383E242338B6EAB87F2E9AD3C">
    <w:name w:val="AF70442383E242338B6EAB87F2E9AD3C"/>
  </w:style>
  <w:style w:type="paragraph" w:customStyle="1" w:styleId="BE5BF034499B4556A385987DD4B6C563">
    <w:name w:val="BE5BF034499B4556A385987DD4B6C563"/>
  </w:style>
  <w:style w:type="paragraph" w:customStyle="1" w:styleId="CD30A0E35988436FB035B30D5E3905AD">
    <w:name w:val="CD30A0E35988436FB035B30D5E3905AD"/>
    <w:rsid w:val="00E77F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Booleo game</vt:lpstr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Booleo game</dc:title>
  <dc:subject/>
  <dc:creator/>
  <cp:keywords/>
  <dc:description/>
  <cp:lastModifiedBy/>
  <cp:revision>1</cp:revision>
  <dcterms:created xsi:type="dcterms:W3CDTF">2021-12-05T10:32:00Z</dcterms:created>
  <dcterms:modified xsi:type="dcterms:W3CDTF">2022-05-15T20:10:00Z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